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30" w:rsidRPr="001F339E" w:rsidRDefault="00755E30" w:rsidP="00C6554A">
      <w:pPr>
        <w:pStyle w:val="Photo"/>
      </w:pPr>
      <w:bookmarkStart w:id="0" w:name="_Toc321147149"/>
      <w:bookmarkStart w:id="1" w:name="_Toc318188227"/>
      <w:bookmarkStart w:id="2" w:name="_Toc318188327"/>
      <w:bookmarkStart w:id="3" w:name="_Toc318189312"/>
      <w:bookmarkStart w:id="4" w:name="_Toc321147011"/>
    </w:p>
    <w:p w:rsidR="00C6554A" w:rsidRPr="001F339E" w:rsidRDefault="00C6554A" w:rsidP="00C6554A">
      <w:pPr>
        <w:pStyle w:val="Photo"/>
      </w:pPr>
    </w:p>
    <w:bookmarkEnd w:id="0"/>
    <w:bookmarkEnd w:id="1"/>
    <w:bookmarkEnd w:id="2"/>
    <w:bookmarkEnd w:id="3"/>
    <w:bookmarkEnd w:id="4"/>
    <w:p w:rsidR="00C6554A" w:rsidRPr="001F339E" w:rsidRDefault="00376F86" w:rsidP="00376F86">
      <w:pPr>
        <w:pStyle w:val="Title"/>
        <w:rPr>
          <w:rFonts w:asciiTheme="minorHAnsi" w:hAnsiTheme="minorHAnsi"/>
          <w:sz w:val="22"/>
        </w:rPr>
      </w:pPr>
      <w:r w:rsidRPr="001F339E">
        <w:rPr>
          <w:rFonts w:asciiTheme="minorHAnsi" w:hAnsiTheme="minorHAnsi"/>
          <w:sz w:val="22"/>
        </w:rPr>
        <w:t>Painter</w:t>
      </w:r>
    </w:p>
    <w:p w:rsidR="00C6554A" w:rsidRPr="001F339E" w:rsidRDefault="00C6554A" w:rsidP="00047961">
      <w:pPr>
        <w:pStyle w:val="Subtitle"/>
        <w:rPr>
          <w:rFonts w:asciiTheme="minorHAnsi" w:hAnsiTheme="minorHAnsi"/>
          <w:sz w:val="22"/>
        </w:rPr>
      </w:pPr>
    </w:p>
    <w:p w:rsidR="00047961" w:rsidRPr="001F339E" w:rsidRDefault="00EA02F9" w:rsidP="004D41E1">
      <w:pPr>
        <w:pStyle w:val="ContactInfo"/>
      </w:pPr>
      <w:r w:rsidRPr="001F339E">
        <w:t xml:space="preserve">   </w:t>
      </w:r>
      <w:r w:rsidR="00376F86" w:rsidRPr="001F339E">
        <w:t>Muhammed Yahya</w:t>
      </w:r>
      <w:r w:rsidR="00047961" w:rsidRPr="001F339E">
        <w:t xml:space="preserve">         144082</w:t>
      </w:r>
    </w:p>
    <w:p w:rsidR="00047961" w:rsidRPr="001F339E" w:rsidRDefault="00EA02F9" w:rsidP="00EA02F9">
      <w:pPr>
        <w:pStyle w:val="ContactInfo"/>
        <w:ind w:left="2160" w:firstLine="720"/>
        <w:jc w:val="left"/>
      </w:pPr>
      <w:r w:rsidRPr="001F339E">
        <w:t xml:space="preserve"> </w:t>
      </w:r>
      <w:r w:rsidR="00376F86" w:rsidRPr="001F339E">
        <w:t>Muk</w:t>
      </w:r>
      <w:r w:rsidR="00047961" w:rsidRPr="001F339E">
        <w:t xml:space="preserve">htar Abdraheem </w:t>
      </w:r>
      <w:r w:rsidRPr="001F339E">
        <w:t xml:space="preserve">    </w:t>
      </w:r>
      <w:r w:rsidR="00047961" w:rsidRPr="001F339E">
        <w:t>144090</w:t>
      </w:r>
    </w:p>
    <w:p w:rsidR="00047961" w:rsidRPr="001F339E" w:rsidRDefault="00EA02F9" w:rsidP="00EA02F9">
      <w:pPr>
        <w:pStyle w:val="ContactInfo"/>
        <w:ind w:left="2160" w:firstLine="720"/>
        <w:jc w:val="left"/>
      </w:pPr>
      <w:r w:rsidRPr="001F339E">
        <w:t xml:space="preserve"> </w:t>
      </w:r>
      <w:r w:rsidR="00047961" w:rsidRPr="001F339E">
        <w:t>Muhammed Nag</w:t>
      </w:r>
      <w:r w:rsidR="00376F86" w:rsidRPr="001F339E">
        <w:t>di</w:t>
      </w:r>
      <w:r w:rsidR="00284F73" w:rsidRPr="001F339E">
        <w:t xml:space="preserve"> </w:t>
      </w:r>
      <w:r w:rsidRPr="001F339E">
        <w:t xml:space="preserve">       143119</w:t>
      </w:r>
    </w:p>
    <w:p w:rsidR="00047961" w:rsidRPr="001F339E" w:rsidRDefault="00376F86" w:rsidP="00EA02F9">
      <w:pPr>
        <w:pStyle w:val="ContactInfo"/>
        <w:ind w:left="2160" w:firstLine="720"/>
        <w:jc w:val="left"/>
      </w:pPr>
      <w:r w:rsidRPr="001F339E">
        <w:t xml:space="preserve"> Kahlid Nabig</w:t>
      </w:r>
      <w:r w:rsidR="00CD444D" w:rsidRPr="001F339E">
        <w:t>h</w:t>
      </w:r>
      <w:r w:rsidR="00EA02F9" w:rsidRPr="001F339E">
        <w:t xml:space="preserve">                144029</w:t>
      </w:r>
    </w:p>
    <w:p w:rsidR="00047961" w:rsidRPr="001F339E" w:rsidRDefault="00EA02F9" w:rsidP="00EA02F9">
      <w:pPr>
        <w:pStyle w:val="ContactInfo"/>
        <w:ind w:left="2160" w:firstLine="720"/>
        <w:jc w:val="left"/>
      </w:pPr>
      <w:r w:rsidRPr="001F339E">
        <w:t xml:space="preserve"> Mo</w:t>
      </w:r>
      <w:r w:rsidR="00376F86" w:rsidRPr="001F339E">
        <w:t>hammed Salah</w:t>
      </w:r>
      <w:r w:rsidRPr="001F339E">
        <w:t xml:space="preserve">         144074</w:t>
      </w:r>
    </w:p>
    <w:p w:rsidR="00047961" w:rsidRPr="001F339E" w:rsidRDefault="00047961" w:rsidP="004D41E1">
      <w:pPr>
        <w:pStyle w:val="ContactInfo"/>
      </w:pPr>
    </w:p>
    <w:p w:rsidR="00047961" w:rsidRPr="001F339E" w:rsidRDefault="00C6554A" w:rsidP="004D41E1">
      <w:pPr>
        <w:pStyle w:val="ContactInfo"/>
      </w:pPr>
      <w:r w:rsidRPr="001F339E">
        <w:t xml:space="preserve"> |</w:t>
      </w:r>
      <w:r w:rsidR="00047961" w:rsidRPr="001F339E">
        <w:t>Micro-</w:t>
      </w:r>
      <w:r w:rsidR="00376F86" w:rsidRPr="001F339E">
        <w:t>processor &amp; Assembly language</w:t>
      </w:r>
      <w:r w:rsidRPr="001F339E">
        <w:t xml:space="preserve"> |</w:t>
      </w:r>
    </w:p>
    <w:p w:rsidR="002C74C0" w:rsidRPr="001F339E" w:rsidRDefault="00C6554A" w:rsidP="004D41E1">
      <w:pPr>
        <w:pStyle w:val="ContactInfo"/>
      </w:pPr>
      <w:r w:rsidRPr="001F339E">
        <w:t xml:space="preserve"> </w:t>
      </w:r>
      <w:r w:rsidR="00047961" w:rsidRPr="001F339E">
        <w:t>17</w:t>
      </w:r>
      <w:r w:rsidR="00376F86" w:rsidRPr="001F339E">
        <w:t>-4-2018</w:t>
      </w:r>
      <w:r w:rsidRPr="001F339E">
        <w:br w:type="page"/>
      </w:r>
    </w:p>
    <w:p w:rsidR="00755E30" w:rsidRPr="001F339E" w:rsidRDefault="00755E30">
      <w:r w:rsidRPr="001F339E">
        <w:lastRenderedPageBreak/>
        <w:br w:type="page"/>
      </w:r>
    </w:p>
    <w:p w:rsidR="004D22A0" w:rsidRPr="001F339E" w:rsidRDefault="004D22A0"/>
    <w:p w:rsidR="004D22A0" w:rsidRPr="001F339E" w:rsidRDefault="004D22A0">
      <w:r w:rsidRPr="001F339E">
        <w:t>*Topics of the report</w:t>
      </w:r>
    </w:p>
    <w:p w:rsidR="00755E30" w:rsidRPr="001F339E" w:rsidRDefault="00755E30">
      <w:r w:rsidRPr="001F339E">
        <w:t>1-Brief Document About The project</w:t>
      </w:r>
    </w:p>
    <w:p w:rsidR="00755E30" w:rsidRPr="001F339E" w:rsidRDefault="00755E30">
      <w:r w:rsidRPr="001F339E">
        <w:t>2-</w:t>
      </w:r>
      <w:r w:rsidR="004D22A0" w:rsidRPr="001F339E">
        <w:t>Objective and the Program</w:t>
      </w:r>
    </w:p>
    <w:p w:rsidR="00755E30" w:rsidRPr="001F339E" w:rsidRDefault="00755E30">
      <w:r w:rsidRPr="001F339E">
        <w:t>3-</w:t>
      </w:r>
      <w:r w:rsidR="004D22A0" w:rsidRPr="001F339E">
        <w:t xml:space="preserve">what did you learn </w:t>
      </w:r>
    </w:p>
    <w:p w:rsidR="00755E30" w:rsidRPr="001F339E" w:rsidRDefault="00755E30">
      <w:r w:rsidRPr="001F339E">
        <w:t>4-</w:t>
      </w:r>
      <w:r w:rsidR="004D22A0" w:rsidRPr="001F339E">
        <w:t>the algorithm used and the pseudo-code</w:t>
      </w:r>
    </w:p>
    <w:p w:rsidR="00755E30" w:rsidRPr="001F339E" w:rsidRDefault="00755E30">
      <w:r w:rsidRPr="001F339E">
        <w:t>5-</w:t>
      </w:r>
      <w:r w:rsidR="008D0A13" w:rsidRPr="001F339E">
        <w:t>The Task Achieved and the problems</w:t>
      </w:r>
    </w:p>
    <w:p w:rsidR="00755E30" w:rsidRPr="001F339E" w:rsidRDefault="00755E30" w:rsidP="008D0A13"/>
    <w:p w:rsidR="00755E30" w:rsidRPr="001F339E" w:rsidRDefault="00755E30"/>
    <w:p w:rsidR="00755E30" w:rsidRPr="001F339E" w:rsidRDefault="00755E30"/>
    <w:p w:rsidR="00755E30" w:rsidRPr="001F339E" w:rsidRDefault="00755E30"/>
    <w:p w:rsidR="00755E30" w:rsidRPr="001F339E" w:rsidRDefault="00755E30">
      <w:r w:rsidRPr="001F339E">
        <w:br w:type="page"/>
      </w:r>
    </w:p>
    <w:p w:rsidR="00755E30" w:rsidRPr="001F339E" w:rsidRDefault="00755E30" w:rsidP="00755E30">
      <w:r w:rsidRPr="001F339E">
        <w:lastRenderedPageBreak/>
        <w:t>1-Breif Introduction about the project.</w:t>
      </w:r>
    </w:p>
    <w:p w:rsidR="00755E30" w:rsidRPr="001F339E" w:rsidRDefault="00755E30" w:rsidP="00755E30">
      <w:r w:rsidRPr="001F339E">
        <w:t xml:space="preserve">    The project is to develop a painter that allow</w:t>
      </w:r>
      <w:r w:rsidR="007F6ED6" w:rsidRPr="001F339E">
        <w:t>s the user to paint in a</w:t>
      </w:r>
      <w:r w:rsidRPr="001F339E">
        <w:t xml:space="preserve"> white backgrounded painter with different colors selected by the user form our graphical user interface and the colors table contains various colors ranged from the black,</w:t>
      </w:r>
      <w:r w:rsidR="004D22A0" w:rsidRPr="001F339E">
        <w:t xml:space="preserve"> </w:t>
      </w:r>
      <w:r w:rsidRPr="001F339E">
        <w:t>yellow,</w:t>
      </w:r>
      <w:r w:rsidR="004D22A0" w:rsidRPr="001F339E">
        <w:t xml:space="preserve"> </w:t>
      </w:r>
      <w:r w:rsidRPr="001F339E">
        <w:t>gray,</w:t>
      </w:r>
      <w:r w:rsidR="004D22A0" w:rsidRPr="001F339E">
        <w:t xml:space="preserve"> </w:t>
      </w:r>
      <w:r w:rsidRPr="001F339E">
        <w:t>red,…</w:t>
      </w:r>
      <w:r w:rsidR="004D22A0" w:rsidRPr="001F339E">
        <w:t>etc</w:t>
      </w:r>
      <w:r w:rsidRPr="001F339E">
        <w:t>. Also the user have the ability to use the keyboard to cho</w:t>
      </w:r>
      <w:r w:rsidR="004D22A0" w:rsidRPr="001F339E">
        <w:t>o</w:t>
      </w:r>
      <w:r w:rsidRPr="001F339E">
        <w:t>se one of our geometric shapes such as line,</w:t>
      </w:r>
      <w:r w:rsidR="004D22A0" w:rsidRPr="001F339E">
        <w:t xml:space="preserve"> </w:t>
      </w:r>
      <w:r w:rsidRPr="001F339E">
        <w:t>circle,</w:t>
      </w:r>
      <w:r w:rsidR="004D22A0" w:rsidRPr="001F339E">
        <w:t xml:space="preserve"> </w:t>
      </w:r>
      <w:r w:rsidRPr="001F339E">
        <w:t>triangle and squ</w:t>
      </w:r>
      <w:r w:rsidR="004D22A0" w:rsidRPr="001F339E">
        <w:t>a</w:t>
      </w:r>
      <w:r w:rsidRPr="001F339E">
        <w:t>re.</w:t>
      </w:r>
    </w:p>
    <w:p w:rsidR="00755E30" w:rsidRPr="001F339E" w:rsidRDefault="00755E30" w:rsidP="00755E30">
      <w:r w:rsidRPr="001F339E">
        <w:t xml:space="preserve">The project is developed to run on 16 bits processor and was developed using the assembly programming language and the </w:t>
      </w:r>
      <w:r w:rsidR="004D22A0" w:rsidRPr="001F339E">
        <w:t>interrupts</w:t>
      </w:r>
      <w:r w:rsidRPr="001F339E">
        <w:t>.</w:t>
      </w:r>
    </w:p>
    <w:p w:rsidR="00755E30" w:rsidRPr="001F339E" w:rsidRDefault="00755E30" w:rsidP="00755E30">
      <w:r w:rsidRPr="001F339E">
        <w:t>The I/O devices used in the this project are the keyboard-which is initialized by default to the processor and the mouse which have another story that needs to write proces</w:t>
      </w:r>
      <w:r w:rsidR="007F6ED6" w:rsidRPr="001F339E">
        <w:t>ses to the mouse the first step</w:t>
      </w:r>
      <w:r w:rsidRPr="001F339E">
        <w:t xml:space="preserve"> is to make the mouse ready to communicate with the port and takes the instruction and the second write process is to tell the mouse to operate and allows us to read the status of the mouse and the x, y and z axis data.</w:t>
      </w:r>
    </w:p>
    <w:p w:rsidR="004B0BE2" w:rsidRPr="001F339E" w:rsidRDefault="004B0BE2">
      <w:r w:rsidRPr="001F339E">
        <w:br w:type="page"/>
      </w:r>
    </w:p>
    <w:p w:rsidR="00755E30" w:rsidRPr="001F339E" w:rsidRDefault="004B0BE2" w:rsidP="00755E30">
      <w:r w:rsidRPr="001F339E">
        <w:lastRenderedPageBreak/>
        <w:t>2-The objective</w:t>
      </w:r>
    </w:p>
    <w:p w:rsidR="004B0BE2" w:rsidRPr="001F339E" w:rsidRDefault="004B0BE2" w:rsidP="00755E30">
      <w:r w:rsidRPr="001F339E">
        <w:t>We want to develop a graphical user interface painters that has our own logo.</w:t>
      </w:r>
    </w:p>
    <w:p w:rsidR="004B0BE2" w:rsidRPr="001F339E" w:rsidRDefault="004B0BE2" w:rsidP="004B0BE2">
      <w:r w:rsidRPr="001F339E">
        <w:t>The painter allows the user to draw the free diagram using the existing colors in our colors table. The colors can be chosen from the colors table by the GUI interface.</w:t>
      </w:r>
    </w:p>
    <w:p w:rsidR="004B0BE2" w:rsidRPr="001F339E" w:rsidRDefault="004B0BE2" w:rsidP="004B0BE2">
      <w:r w:rsidRPr="001F339E">
        <w:t>The painter allows the user to use the keyboard to choose whatever geometric shape available in our Painter, we have line, triangle, square and circle.</w:t>
      </w:r>
    </w:p>
    <w:p w:rsidR="004B0BE2" w:rsidRPr="001F339E" w:rsidRDefault="004B0BE2" w:rsidP="004B0BE2"/>
    <w:p w:rsidR="004B0BE2" w:rsidRPr="001F339E" w:rsidRDefault="004B0BE2" w:rsidP="004B0BE2"/>
    <w:p w:rsidR="004B0BE2" w:rsidRPr="001F339E" w:rsidRDefault="004B0BE2" w:rsidP="004B0BE2"/>
    <w:p w:rsidR="004B0BE2" w:rsidRPr="001F339E" w:rsidRDefault="004B0BE2" w:rsidP="004B0BE2"/>
    <w:p w:rsidR="004B0BE2" w:rsidRPr="001F339E" w:rsidRDefault="004B0BE2" w:rsidP="004B0BE2"/>
    <w:p w:rsidR="004B0BE2" w:rsidRPr="001F339E" w:rsidRDefault="004B0BE2" w:rsidP="004B0BE2"/>
    <w:p w:rsidR="004B0BE2" w:rsidRPr="001F339E" w:rsidRDefault="004B0BE2">
      <w:r w:rsidRPr="001F339E">
        <w:br w:type="page"/>
      </w:r>
    </w:p>
    <w:p w:rsidR="004B0BE2" w:rsidRPr="001F339E" w:rsidRDefault="004B0BE2" w:rsidP="004B0BE2">
      <w:r w:rsidRPr="001F339E">
        <w:lastRenderedPageBreak/>
        <w:t xml:space="preserve">3-What did you </w:t>
      </w:r>
      <w:r w:rsidR="00376F86" w:rsidRPr="001F339E">
        <w:t>learn?</w:t>
      </w:r>
    </w:p>
    <w:p w:rsidR="004B0BE2" w:rsidRPr="001F339E" w:rsidRDefault="004B0BE2" w:rsidP="004B0BE2">
      <w:r w:rsidRPr="001F339E">
        <w:t xml:space="preserve">We have learn quit a lots of assembly programming </w:t>
      </w:r>
      <w:r w:rsidR="00EF3B10" w:rsidRPr="001F339E">
        <w:t>stuffs and interrupts but the mo</w:t>
      </w:r>
      <w:r w:rsidRPr="001F339E">
        <w:t>st important things we have learned are:</w:t>
      </w:r>
    </w:p>
    <w:p w:rsidR="004B0BE2" w:rsidRPr="001F339E" w:rsidRDefault="004B0BE2" w:rsidP="004B0BE2">
      <w:r w:rsidRPr="001F339E">
        <w:t>1-To develop and Write a Pseudo-Code and to put all the possible cases in this code and then hurry up writing the assembly code which really saved as considerable amount of time comparing to our first days with project when we were not pay attention to the importance and the necessity of the Pseudo-Code.</w:t>
      </w:r>
    </w:p>
    <w:p w:rsidR="004B0BE2" w:rsidRPr="001F339E" w:rsidRDefault="00376F86" w:rsidP="00544350">
      <w:r w:rsidRPr="001F339E">
        <w:t>2-The effectiveness and the importance of the Team Work to achieve the desired results</w:t>
      </w:r>
    </w:p>
    <w:p w:rsidR="00376F86" w:rsidRPr="001F339E" w:rsidRDefault="00544350" w:rsidP="00376F86">
      <w:r w:rsidRPr="001F339E">
        <w:t>3</w:t>
      </w:r>
      <w:r w:rsidR="00376F86" w:rsidRPr="001F339E">
        <w:t xml:space="preserve">-how to increase the number of code Bytes far more than the </w:t>
      </w:r>
      <w:r w:rsidR="004D22A0" w:rsidRPr="001F339E">
        <w:t>default</w:t>
      </w:r>
      <w:r w:rsidR="00376F86" w:rsidRPr="001F339E">
        <w:t xml:space="preserve"> 512 bytes allowed by the 16 bit processor programs and OS</w:t>
      </w:r>
    </w:p>
    <w:p w:rsidR="00376F86" w:rsidRPr="001F339E" w:rsidRDefault="00544350" w:rsidP="00376F86">
      <w:r w:rsidRPr="001F339E">
        <w:t>4-sending commands to mouse (to port 0x60). That must be preceded by sending a 0xd4 byte to port 0x64 after waiting for bit 1 in 0x64 to be zero that indicates the mouse is ready to get command. We used 0xf4 (enable command)</w:t>
      </w:r>
    </w:p>
    <w:p w:rsidR="00376F86" w:rsidRPr="001F339E" w:rsidRDefault="00544350" w:rsidP="00376F86">
      <w:r w:rsidRPr="001F339E">
        <w:t>5</w:t>
      </w:r>
      <w:r w:rsidR="00376F86" w:rsidRPr="001F339E">
        <w:t>-how to determine whether the received data came from the moue or the keyboard</w:t>
      </w:r>
    </w:p>
    <w:p w:rsidR="00376F86" w:rsidRPr="001F339E" w:rsidRDefault="00376F86" w:rsidP="00376F86">
      <w:r w:rsidRPr="001F339E">
        <w:t>(Note: the mouse and the keyboard sends the data in the same byte way but the difference is in the bit 5</w:t>
      </w:r>
      <w:r w:rsidR="00EF3B10" w:rsidRPr="001F339E">
        <w:t>(</w:t>
      </w:r>
      <w:r w:rsidRPr="001F339E">
        <w:t>bit number 6</w:t>
      </w:r>
      <w:r w:rsidR="00EF3B10" w:rsidRPr="001F339E">
        <w:t>)</w:t>
      </w:r>
      <w:r w:rsidRPr="001F339E">
        <w:t xml:space="preserve"> 0x20-so you can decide the type of the device sending the i</w:t>
      </w:r>
      <w:r w:rsidR="00EF3B10" w:rsidRPr="001F339E">
        <w:t>nterrupts via the 0x64 port by A</w:t>
      </w:r>
      <w:r w:rsidRPr="001F339E">
        <w:t>nd</w:t>
      </w:r>
      <w:r w:rsidR="00EF3B10" w:rsidRPr="001F339E">
        <w:t>ing</w:t>
      </w:r>
      <w:r w:rsidRPr="001F339E">
        <w:t xml:space="preserve"> the byte rec</w:t>
      </w:r>
      <w:r w:rsidR="00EF3B10" w:rsidRPr="001F339E">
        <w:t>e</w:t>
      </w:r>
      <w:r w:rsidRPr="001F339E">
        <w:t>ived with 0x20 if the result is zero then the data are send via the keyboard device else the data belongs to the mouse.</w:t>
      </w:r>
    </w:p>
    <w:p w:rsidR="00376F86" w:rsidRPr="001F339E" w:rsidRDefault="00544350" w:rsidP="00376F86">
      <w:r w:rsidRPr="001F339E">
        <w:t>6</w:t>
      </w:r>
      <w:r w:rsidR="00376F86" w:rsidRPr="001F339E">
        <w:t>-Make Boarders for the painter so the painter allows the drawing within the specified Margins-Boards – and the drawings are no longer random one</w:t>
      </w:r>
    </w:p>
    <w:p w:rsidR="00376F86" w:rsidRPr="001F339E" w:rsidRDefault="00544350" w:rsidP="00376F86">
      <w:r w:rsidRPr="001F339E">
        <w:t>7</w:t>
      </w:r>
      <w:r w:rsidR="00477508" w:rsidRPr="001F339E">
        <w:t>-when you want to do any arithmetic operation you must use the floating point unit since both the multiplication and the division is done on the ax register and the graphic interface and interrupts use the ax register mainly so if by accident the value encountered by the division or multiplication is the same as the value of any interrupt you will probably encounter some problems with the desired values.</w:t>
      </w:r>
    </w:p>
    <w:p w:rsidR="004B0BE2" w:rsidRPr="001F339E" w:rsidRDefault="00544350" w:rsidP="004B0BE2">
      <w:r w:rsidRPr="001F339E">
        <w:t>8</w:t>
      </w:r>
      <w:r w:rsidR="00CD444D" w:rsidRPr="001F339E">
        <w:t xml:space="preserve">-Beside the text mode the monitor has graphics mode, which allow </w:t>
      </w:r>
      <w:r w:rsidR="008B1B74" w:rsidRPr="001F339E">
        <w:t>us to divide the screen into 320 x 200 pixels, we do that by using</w:t>
      </w:r>
      <w:r w:rsidR="00EF3B10" w:rsidRPr="001F339E">
        <w:t xml:space="preserve"> interrupt(</w:t>
      </w:r>
      <w:r w:rsidR="008B1B74" w:rsidRPr="001F339E">
        <w:t xml:space="preserve"> int-10h</w:t>
      </w:r>
      <w:r w:rsidR="00EF3B10" w:rsidRPr="001F339E">
        <w:t>)</w:t>
      </w:r>
      <w:r w:rsidR="008B1B74" w:rsidRPr="001F339E">
        <w:t>.</w:t>
      </w:r>
    </w:p>
    <w:p w:rsidR="008B1B74" w:rsidRPr="001F339E" w:rsidRDefault="00544350" w:rsidP="004B0BE2">
      <w:r w:rsidRPr="001F339E">
        <w:t>9</w:t>
      </w:r>
      <w:r w:rsidR="008B1B74" w:rsidRPr="001F339E">
        <w:t>-using interrupts to communicate with I/O devices is easier than polling their registers.</w:t>
      </w:r>
    </w:p>
    <w:p w:rsidR="00DA016E" w:rsidRPr="001F339E" w:rsidRDefault="006B5F19" w:rsidP="00DA016E">
      <w:r w:rsidRPr="001F339E">
        <w:t>10-we can increase the size of the p</w:t>
      </w:r>
      <w:r w:rsidR="00DA016E" w:rsidRPr="001F339E">
        <w:t>rogram by use interrupts int 13h, and but ah equals to  0x02 and make al equals the number of the desired sectors such as</w:t>
      </w:r>
    </w:p>
    <w:p w:rsidR="00DA016E" w:rsidRPr="001F339E" w:rsidRDefault="00DA016E" w:rsidP="00DA016E">
      <w:pPr>
        <w:jc w:val="center"/>
      </w:pPr>
    </w:p>
    <w:p w:rsidR="004D41E1" w:rsidRPr="001F339E" w:rsidRDefault="00DA016E">
      <w:r w:rsidRPr="001F339E">
        <w:t xml:space="preserve">       </w:t>
      </w:r>
      <w:r w:rsidR="004D41E1" w:rsidRPr="001F339E">
        <w:br w:type="page"/>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lastRenderedPageBreak/>
        <w:t>mov ah , 0x02</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al ,6</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dl , 0x80</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ch ,0</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dh , 0</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cl , 2</w:t>
      </w:r>
    </w:p>
    <w:p w:rsidR="00DA016E" w:rsidRPr="001F339E" w:rsidRDefault="00DA016E" w:rsidP="00DA016E">
      <w:pPr>
        <w:spacing w:before="0" w:after="0" w:line="240" w:lineRule="auto"/>
        <w:rPr>
          <w:rFonts w:eastAsia="Times New Roman" w:cs="Times New Roman"/>
          <w:color w:val="auto"/>
          <w:lang w:val="en-GB" w:eastAsia="en-GB"/>
        </w:rPr>
      </w:pPr>
      <w:r w:rsidRPr="001F339E">
        <w:rPr>
          <w:rFonts w:eastAsia="Times New Roman" w:cs="Times New Roman"/>
          <w:color w:val="auto"/>
          <w:lang w:val="en-GB" w:eastAsia="en-GB"/>
        </w:rPr>
        <w:t>mov bx , StartingTheCode</w:t>
      </w:r>
    </w:p>
    <w:p w:rsidR="00DA016E" w:rsidRPr="001F339E" w:rsidRDefault="00DA016E" w:rsidP="00DA016E">
      <w:r w:rsidRPr="001F339E">
        <w:rPr>
          <w:rFonts w:eastAsia="Times New Roman" w:cs="Times New Roman"/>
          <w:color w:val="auto"/>
          <w:lang w:val="en-GB" w:eastAsia="en-GB"/>
        </w:rPr>
        <w:t>int 0x13</w:t>
      </w:r>
    </w:p>
    <w:p w:rsidR="00DA016E" w:rsidRPr="001F339E" w:rsidRDefault="00591B60">
      <w:r w:rsidRPr="001F339E">
        <w:t>11-we know the instruction RDSTC which read the number of cycles of the processor from the last reset of the processor and used number of cycles read to generate the random number</w:t>
      </w:r>
      <w:r w:rsidR="00DA016E" w:rsidRPr="001F339E">
        <w:br w:type="page"/>
      </w:r>
    </w:p>
    <w:p w:rsidR="004D41E1" w:rsidRPr="001F339E" w:rsidRDefault="00FA73EC" w:rsidP="004B0BE2">
      <w:r w:rsidRPr="001F339E">
        <w:lastRenderedPageBreak/>
        <w:t>5- The algorithms and the Pseudo-Code</w:t>
      </w:r>
    </w:p>
    <w:p w:rsidR="00FA73EC" w:rsidRPr="001F339E" w:rsidRDefault="00FA73EC" w:rsidP="00FA73EC">
      <w:r w:rsidRPr="001F339E">
        <w:t xml:space="preserve">        The geometric shapes have algorithms and Pseudo-Code But the mouse, keyboard, the logo, colors Table and the o</w:t>
      </w:r>
      <w:r w:rsidR="00A25679" w:rsidRPr="001F339E">
        <w:t>verall Program have Pseudo-Code</w:t>
      </w:r>
      <w:r w:rsidRPr="001F339E">
        <w:t>.</w:t>
      </w:r>
    </w:p>
    <w:p w:rsidR="00FA73EC" w:rsidRPr="001F339E" w:rsidRDefault="00FA73EC" w:rsidP="00FA73EC"/>
    <w:p w:rsidR="00FA73EC" w:rsidRPr="001F339E" w:rsidRDefault="00FA73EC" w:rsidP="00FA73EC">
      <w:r w:rsidRPr="001F339E">
        <w:t>The Geometric shapes:</w:t>
      </w:r>
    </w:p>
    <w:p w:rsidR="00FA73EC" w:rsidRPr="001F339E" w:rsidRDefault="00FA73EC" w:rsidP="00FA73EC">
      <w:pPr>
        <w:pStyle w:val="ListParagraph"/>
        <w:numPr>
          <w:ilvl w:val="0"/>
          <w:numId w:val="16"/>
        </w:numPr>
      </w:pPr>
      <w:r w:rsidRPr="001F339E">
        <w:t>The line :</w:t>
      </w:r>
    </w:p>
    <w:p w:rsidR="00FA73EC" w:rsidRPr="001F339E" w:rsidRDefault="00FA73EC" w:rsidP="00FA73EC">
      <w:pPr>
        <w:ind w:left="720"/>
      </w:pPr>
      <w:r w:rsidRPr="001F339E">
        <w:t>This sweet Part of the Program represent the Back-Bone For the others geometric shapes except the circle. At the developing phase</w:t>
      </w:r>
      <w:r w:rsidR="00A25679" w:rsidRPr="001F339E">
        <w:t>.  We have used t</w:t>
      </w:r>
      <w:r w:rsidRPr="001F339E">
        <w:t>hree different method to draw the line each one have its advantages and Disadvantages and we have fina</w:t>
      </w:r>
      <w:r w:rsidR="00A25679" w:rsidRPr="001F339E">
        <w:t>lly made up our mind to use the DDA line algorith</w:t>
      </w:r>
      <w:r w:rsidR="00332C14" w:rsidRPr="001F339E">
        <w:t>m in computer s</w:t>
      </w:r>
      <w:r w:rsidR="00A25679" w:rsidRPr="001F339E">
        <w:t>cien</w:t>
      </w:r>
      <w:r w:rsidR="00332C14" w:rsidRPr="001F339E">
        <w:t>ce.</w:t>
      </w:r>
    </w:p>
    <w:p w:rsidR="00332C14" w:rsidRPr="001F339E" w:rsidRDefault="00A25679" w:rsidP="00FA73EC">
      <w:pPr>
        <w:ind w:left="720"/>
      </w:pPr>
      <w:r w:rsidRPr="001F339E">
        <w:t>The other t</w:t>
      </w:r>
      <w:r w:rsidR="00332C14" w:rsidRPr="001F339E">
        <w:t xml:space="preserve">wo </w:t>
      </w:r>
      <w:r w:rsidR="00477508" w:rsidRPr="001F339E">
        <w:t>algorithms</w:t>
      </w:r>
      <w:r w:rsidR="00332C14" w:rsidRPr="001F339E">
        <w:t xml:space="preserve"> are the line equation </w:t>
      </w:r>
      <w:r w:rsidR="00477508" w:rsidRPr="001F339E">
        <w:t>algorithm</w:t>
      </w:r>
      <w:r w:rsidR="00332C14" w:rsidRPr="001F339E">
        <w:t xml:space="preserve"> in which by having the first and the last</w:t>
      </w:r>
      <w:r w:rsidR="00097436" w:rsidRPr="001F339E">
        <w:t xml:space="preserve"> points we can get the line equation in the following general form </w:t>
      </w:r>
    </w:p>
    <w:p w:rsidR="00097436" w:rsidRPr="001F339E" w:rsidRDefault="00097436" w:rsidP="00FA73EC">
      <w:pPr>
        <w:ind w:left="720"/>
      </w:pPr>
      <w:r w:rsidRPr="001F339E">
        <w:t xml:space="preserve">                                                  Y=slope*x</w:t>
      </w:r>
      <w:r w:rsidR="00477508" w:rsidRPr="001F339E">
        <w:t xml:space="preserve"> </w:t>
      </w:r>
      <w:r w:rsidRPr="001F339E">
        <w:t>+</w:t>
      </w:r>
      <w:r w:rsidR="00477508" w:rsidRPr="001F339E">
        <w:t xml:space="preserve"> </w:t>
      </w:r>
      <w:r w:rsidRPr="001F339E">
        <w:t>constant</w:t>
      </w:r>
    </w:p>
    <w:p w:rsidR="00097436" w:rsidRPr="001F339E" w:rsidRDefault="00097436" w:rsidP="00FA73EC">
      <w:pPr>
        <w:ind w:left="720"/>
      </w:pPr>
      <w:r w:rsidRPr="001F339E">
        <w:t xml:space="preserve">  -where the slope is (y2-y1)/(x2-x1)</w:t>
      </w:r>
    </w:p>
    <w:p w:rsidR="00097436" w:rsidRPr="001F339E" w:rsidRDefault="00097436" w:rsidP="00097436">
      <w:pPr>
        <w:ind w:left="720"/>
      </w:pPr>
      <w:r w:rsidRPr="001F339E">
        <w:t xml:space="preserve">  -constant </w:t>
      </w:r>
      <w:r w:rsidR="00A25679" w:rsidRPr="001F339E">
        <w:t>equal (</w:t>
      </w:r>
      <w:r w:rsidR="00477508" w:rsidRPr="001F339E">
        <w:t xml:space="preserve"> y1</w:t>
      </w:r>
      <w:r w:rsidRPr="001F339E">
        <w:t>-slope*x1</w:t>
      </w:r>
      <w:r w:rsidR="00A25679" w:rsidRPr="001F339E">
        <w:t>)</w:t>
      </w:r>
    </w:p>
    <w:p w:rsidR="00097436" w:rsidRPr="001F339E" w:rsidRDefault="00097436" w:rsidP="00097436">
      <w:pPr>
        <w:ind w:left="720"/>
      </w:pPr>
      <w:r w:rsidRPr="001F339E">
        <w:t xml:space="preserve">The main problem with this </w:t>
      </w:r>
      <w:r w:rsidR="00477508" w:rsidRPr="001F339E">
        <w:t>algorithm</w:t>
      </w:r>
      <w:r w:rsidRPr="001F339E">
        <w:t xml:space="preserve"> is when the first and the next point have the same x axis values and so the points varies only on the y axis here the slope is </w:t>
      </w:r>
      <w:r w:rsidR="00477508" w:rsidRPr="001F339E">
        <w:t>infinite</w:t>
      </w:r>
      <w:r w:rsidRPr="001F339E">
        <w:t xml:space="preserve"> and the painter will draw only the first and the last point and on the board</w:t>
      </w:r>
    </w:p>
    <w:p w:rsidR="00097436" w:rsidRPr="001F339E" w:rsidRDefault="00097436" w:rsidP="00097436">
      <w:pPr>
        <w:ind w:left="720"/>
      </w:pPr>
      <w:r w:rsidRPr="001F339E">
        <w:t xml:space="preserve">The pseudo code for this Method is </w:t>
      </w:r>
    </w:p>
    <w:p w:rsidR="003646CC" w:rsidRPr="001F339E" w:rsidRDefault="00097436" w:rsidP="003646CC">
      <w:pPr>
        <w:ind w:left="720"/>
      </w:pPr>
      <w:r w:rsidRPr="001F339E">
        <w:t xml:space="preserve">     1-find the slope using the above slope equ</w:t>
      </w:r>
      <w:r w:rsidR="003646CC" w:rsidRPr="001F339E">
        <w:t>ation</w:t>
      </w:r>
      <w:r w:rsidR="00A25679" w:rsidRPr="001F339E">
        <w:t>.</w:t>
      </w:r>
    </w:p>
    <w:p w:rsidR="00097436" w:rsidRPr="001F339E" w:rsidRDefault="003646CC" w:rsidP="003646CC">
      <w:pPr>
        <w:ind w:left="720"/>
      </w:pPr>
      <w:r w:rsidRPr="001F339E">
        <w:t xml:space="preserve">    2-find the constant term</w:t>
      </w:r>
      <w:r w:rsidR="00A25679" w:rsidRPr="001F339E">
        <w:t>.</w:t>
      </w:r>
    </w:p>
    <w:p w:rsidR="003646CC" w:rsidRPr="001F339E" w:rsidRDefault="003646CC" w:rsidP="00097436">
      <w:pPr>
        <w:pStyle w:val="ListParagraph"/>
      </w:pPr>
      <w:r w:rsidRPr="001F339E">
        <w:t xml:space="preserve">    3-use the above to values to find the general equation</w:t>
      </w:r>
      <w:r w:rsidR="00A25679" w:rsidRPr="001F339E">
        <w:t>.</w:t>
      </w:r>
    </w:p>
    <w:p w:rsidR="00A25679" w:rsidRPr="001F339E" w:rsidRDefault="00A25679" w:rsidP="00097436">
      <w:pPr>
        <w:pStyle w:val="ListParagraph"/>
      </w:pPr>
    </w:p>
    <w:p w:rsidR="003646CC" w:rsidRPr="001F339E" w:rsidRDefault="003646CC" w:rsidP="00097436">
      <w:pPr>
        <w:pStyle w:val="ListParagraph"/>
      </w:pPr>
      <w:r w:rsidRPr="001F339E">
        <w:t xml:space="preserve">    4-loop for the value of x from x1 until x2</w:t>
      </w:r>
      <w:r w:rsidR="00A25679" w:rsidRPr="001F339E">
        <w:t>.</w:t>
      </w:r>
    </w:p>
    <w:p w:rsidR="003646CC" w:rsidRPr="001F339E" w:rsidRDefault="003646CC" w:rsidP="00097436">
      <w:pPr>
        <w:pStyle w:val="ListParagraph"/>
      </w:pPr>
    </w:p>
    <w:p w:rsidR="003646CC" w:rsidRPr="001F339E" w:rsidRDefault="003646CC" w:rsidP="00097436">
      <w:pPr>
        <w:pStyle w:val="ListParagraph"/>
      </w:pPr>
    </w:p>
    <w:p w:rsidR="003646CC" w:rsidRPr="001F339E" w:rsidRDefault="003646CC" w:rsidP="00097436">
      <w:pPr>
        <w:pStyle w:val="ListParagraph"/>
      </w:pPr>
    </w:p>
    <w:p w:rsidR="00477508" w:rsidRPr="001F339E" w:rsidRDefault="00477508" w:rsidP="00097436">
      <w:pPr>
        <w:pStyle w:val="ListParagraph"/>
      </w:pPr>
    </w:p>
    <w:p w:rsidR="00477508" w:rsidRPr="001F339E" w:rsidRDefault="00477508" w:rsidP="00097436">
      <w:pPr>
        <w:pStyle w:val="ListParagraph"/>
      </w:pPr>
    </w:p>
    <w:p w:rsidR="00477508" w:rsidRPr="001F339E" w:rsidRDefault="00477508" w:rsidP="00097436">
      <w:pPr>
        <w:pStyle w:val="ListParagraph"/>
      </w:pPr>
    </w:p>
    <w:p w:rsidR="00477508" w:rsidRPr="001F339E" w:rsidRDefault="00477508" w:rsidP="00097436">
      <w:pPr>
        <w:pStyle w:val="ListParagraph"/>
      </w:pPr>
    </w:p>
    <w:p w:rsidR="00477508" w:rsidRPr="001F339E" w:rsidRDefault="00477508" w:rsidP="00097436">
      <w:pPr>
        <w:pStyle w:val="ListParagraph"/>
      </w:pPr>
    </w:p>
    <w:p w:rsidR="00477508" w:rsidRPr="001F339E" w:rsidRDefault="00477508" w:rsidP="00097436">
      <w:pPr>
        <w:pStyle w:val="ListParagraph"/>
      </w:pPr>
    </w:p>
    <w:p w:rsidR="003646CC" w:rsidRPr="001F339E" w:rsidRDefault="003646CC" w:rsidP="00097436">
      <w:pPr>
        <w:pStyle w:val="ListParagraph"/>
      </w:pPr>
      <w:r w:rsidRPr="001F339E">
        <w:lastRenderedPageBreak/>
        <w:t xml:space="preserve">2-The modified Line </w:t>
      </w:r>
      <w:r w:rsidR="00477508" w:rsidRPr="001F339E">
        <w:t>algorithms Used</w:t>
      </w:r>
      <w:r w:rsidRPr="001F339E">
        <w:t>:</w:t>
      </w:r>
    </w:p>
    <w:p w:rsidR="003646CC" w:rsidRPr="001F339E" w:rsidRDefault="003646CC" w:rsidP="003646CC">
      <w:pPr>
        <w:pStyle w:val="ListParagraph"/>
      </w:pPr>
      <w:r w:rsidRPr="001F339E">
        <w:t xml:space="preserve">     We developed to line </w:t>
      </w:r>
      <w:r w:rsidR="00C60A47" w:rsidRPr="001F339E">
        <w:t>algorithms</w:t>
      </w:r>
      <w:r w:rsidRPr="001F339E">
        <w:t xml:space="preserve"> to solve the problem of the infinite or large slope before we used the DDA line </w:t>
      </w:r>
      <w:r w:rsidR="00C60A47" w:rsidRPr="001F339E">
        <w:t>algorithm</w:t>
      </w:r>
      <w:r w:rsidRPr="001F339E">
        <w:t xml:space="preserve">, and those two modified line </w:t>
      </w:r>
      <w:r w:rsidR="00C60A47" w:rsidRPr="001F339E">
        <w:t>algorithms</w:t>
      </w:r>
      <w:r w:rsidRPr="001F339E">
        <w:t xml:space="preserve"> are as follow:</w:t>
      </w:r>
    </w:p>
    <w:p w:rsidR="003646CC" w:rsidRPr="001F339E" w:rsidRDefault="003646CC" w:rsidP="003646CC">
      <w:pPr>
        <w:pStyle w:val="ListParagraph"/>
      </w:pPr>
      <w:r w:rsidRPr="001F339E">
        <w:t xml:space="preserve">    i-the first one says so : “if the slope is </w:t>
      </w:r>
      <w:r w:rsidR="00C60A47" w:rsidRPr="001F339E">
        <w:t>relative</w:t>
      </w:r>
      <w:r w:rsidRPr="001F339E">
        <w:t xml:space="preserve"> large –we make five as the thresho</w:t>
      </w:r>
      <w:r w:rsidR="00F34224" w:rsidRPr="001F339E">
        <w:t>l</w:t>
      </w:r>
      <w:r w:rsidRPr="001F339E">
        <w:t>d possible slope –then take the next value of the y axis and the first value of the y axis and the second value of the x axis ,fix the value of  the x axis and increase the values of  the first y axis until reach the second value of the y axis</w:t>
      </w:r>
      <w:r w:rsidR="002577A9" w:rsidRPr="001F339E">
        <w:t>”</w:t>
      </w:r>
    </w:p>
    <w:p w:rsidR="002577A9" w:rsidRPr="001F339E" w:rsidRDefault="002577A9" w:rsidP="002577A9">
      <w:pPr>
        <w:pStyle w:val="ListParagraph"/>
      </w:pPr>
      <w:r w:rsidRPr="001F339E">
        <w:t>note we make sure that the next y axis is larger than the first one if not then swap them.</w:t>
      </w:r>
    </w:p>
    <w:p w:rsidR="002577A9" w:rsidRPr="001F339E" w:rsidRDefault="002577A9" w:rsidP="00477508">
      <w:pPr>
        <w:pStyle w:val="ListParagraph"/>
      </w:pPr>
      <w:r w:rsidRPr="001F339E">
        <w:t xml:space="preserve">This code also generates lines starts from the top to the bottom of the screen in the case of the two points have the same x axis “we </w:t>
      </w:r>
      <w:r w:rsidR="00477508" w:rsidRPr="001F339E">
        <w:t>do not</w:t>
      </w:r>
      <w:r w:rsidRPr="001F339E">
        <w:t xml:space="preserve"> know the </w:t>
      </w:r>
      <w:r w:rsidR="00477508" w:rsidRPr="001F339E">
        <w:t>why???!!!!!</w:t>
      </w:r>
      <w:r w:rsidRPr="001F339E">
        <w:t>”, but also solve the problem of the finite and large slope.</w:t>
      </w:r>
    </w:p>
    <w:p w:rsidR="002577A9" w:rsidRPr="001F339E" w:rsidRDefault="002577A9" w:rsidP="002577A9">
      <w:pPr>
        <w:pStyle w:val="ListParagraph"/>
      </w:pPr>
      <w:r w:rsidRPr="001F339E">
        <w:t>The Pseudo-Code:</w:t>
      </w:r>
    </w:p>
    <w:p w:rsidR="002577A9" w:rsidRPr="001F339E" w:rsidRDefault="002577A9" w:rsidP="002577A9">
      <w:pPr>
        <w:pStyle w:val="ListParagraph"/>
      </w:pPr>
      <w:r w:rsidRPr="001F339E">
        <w:t>1-find the slope of the line</w:t>
      </w:r>
      <w:r w:rsidR="00F34224" w:rsidRPr="001F339E">
        <w:t>.</w:t>
      </w:r>
    </w:p>
    <w:p w:rsidR="002577A9" w:rsidRPr="001F339E" w:rsidRDefault="002577A9" w:rsidP="002577A9">
      <w:pPr>
        <w:pStyle w:val="ListParagraph"/>
      </w:pPr>
      <w:r w:rsidRPr="001F339E">
        <w:t>2-find the constant</w:t>
      </w:r>
      <w:r w:rsidR="00F34224" w:rsidRPr="001F339E">
        <w:t>.</w:t>
      </w:r>
    </w:p>
    <w:p w:rsidR="00477508" w:rsidRPr="001F339E" w:rsidRDefault="00477508" w:rsidP="002577A9">
      <w:pPr>
        <w:pStyle w:val="ListParagraph"/>
      </w:pPr>
      <w:r w:rsidRPr="001F339E">
        <w:t>3-develop the line equation</w:t>
      </w:r>
      <w:r w:rsidR="00F34224" w:rsidRPr="001F339E">
        <w:t>.</w:t>
      </w:r>
    </w:p>
    <w:p w:rsidR="002577A9" w:rsidRPr="001F339E" w:rsidRDefault="00477508" w:rsidP="002577A9">
      <w:pPr>
        <w:pStyle w:val="ListParagraph"/>
      </w:pPr>
      <w:r w:rsidRPr="001F339E">
        <w:t>4</w:t>
      </w:r>
      <w:r w:rsidR="002577A9" w:rsidRPr="001F339E">
        <w:t>-determine the larger y axis point and swap the values if y1 is larger than y2</w:t>
      </w:r>
      <w:r w:rsidR="00F34224" w:rsidRPr="001F339E">
        <w:t>.</w:t>
      </w:r>
    </w:p>
    <w:p w:rsidR="002577A9" w:rsidRPr="001F339E" w:rsidRDefault="00477508" w:rsidP="002577A9">
      <w:pPr>
        <w:pStyle w:val="ListParagraph"/>
      </w:pPr>
      <w:r w:rsidRPr="001F339E">
        <w:t>5</w:t>
      </w:r>
      <w:r w:rsidR="002577A9" w:rsidRPr="001F339E">
        <w:t>-loop for the values of y –starting from y1 until y2 –while make x2 fixed</w:t>
      </w:r>
      <w:r w:rsidRPr="001F339E">
        <w:t>, and fill all the values of y with x2 constant.</w:t>
      </w:r>
    </w:p>
    <w:p w:rsidR="00477508" w:rsidRPr="001F339E" w:rsidRDefault="00477508" w:rsidP="002577A9">
      <w:pPr>
        <w:pStyle w:val="ListParagraph"/>
      </w:pPr>
    </w:p>
    <w:p w:rsidR="002577A9" w:rsidRPr="001F339E" w:rsidRDefault="002577A9" w:rsidP="002577A9">
      <w:pPr>
        <w:pStyle w:val="ListParagraph"/>
      </w:pPr>
    </w:p>
    <w:p w:rsidR="002577A9" w:rsidRPr="001F339E" w:rsidRDefault="002577A9" w:rsidP="002577A9">
      <w:pPr>
        <w:pStyle w:val="ListParagraph"/>
      </w:pPr>
    </w:p>
    <w:p w:rsidR="002577A9" w:rsidRPr="001F339E" w:rsidRDefault="002577A9" w:rsidP="002577A9">
      <w:pPr>
        <w:pStyle w:val="ListParagraph"/>
      </w:pPr>
    </w:p>
    <w:p w:rsidR="00477508" w:rsidRPr="001F339E" w:rsidRDefault="00477508" w:rsidP="002577A9">
      <w:pPr>
        <w:pStyle w:val="ListParagraph"/>
      </w:pPr>
    </w:p>
    <w:p w:rsidR="00477508" w:rsidRPr="001F339E" w:rsidRDefault="00477508" w:rsidP="002577A9">
      <w:pPr>
        <w:pStyle w:val="ListParagraph"/>
      </w:pPr>
    </w:p>
    <w:p w:rsidR="00477508" w:rsidRPr="001F339E" w:rsidRDefault="00477508" w:rsidP="002577A9">
      <w:pPr>
        <w:pStyle w:val="ListParagraph"/>
      </w:pPr>
    </w:p>
    <w:p w:rsidR="00477508" w:rsidRPr="001F339E" w:rsidRDefault="00477508" w:rsidP="002577A9">
      <w:pPr>
        <w:pStyle w:val="ListParagraph"/>
      </w:pPr>
    </w:p>
    <w:p w:rsidR="00477508" w:rsidRPr="001F339E" w:rsidRDefault="00477508" w:rsidP="002577A9">
      <w:pPr>
        <w:pStyle w:val="ListParagraph"/>
      </w:pPr>
    </w:p>
    <w:p w:rsidR="00477508" w:rsidRPr="001F339E" w:rsidRDefault="00477508">
      <w:r w:rsidRPr="001F339E">
        <w:br w:type="page"/>
      </w:r>
    </w:p>
    <w:p w:rsidR="00477508" w:rsidRPr="001F339E" w:rsidRDefault="00477508" w:rsidP="00477508">
      <w:pPr>
        <w:pStyle w:val="ListParagraph"/>
      </w:pPr>
      <w:r w:rsidRPr="001F339E">
        <w:lastRenderedPageBreak/>
        <w:t xml:space="preserve">ii-The second modified method used is depend main on deceive the eye of the user for the two points which have x axis value with separation less than 8 pixels -2.5% of the x axis 320*200 pixels- by trial and error we found that the most of the large value of the slope are for the two points with </w:t>
      </w:r>
    </w:p>
    <w:p w:rsidR="002C064C" w:rsidRPr="001F339E" w:rsidRDefault="002C064C" w:rsidP="00477508">
      <w:pPr>
        <w:pStyle w:val="ListParagraph"/>
      </w:pPr>
      <w:r w:rsidRPr="001F339E">
        <w:t xml:space="preserve">             </w:t>
      </w: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A25679" w:rsidP="002C064C">
      <w:pPr>
        <w:pStyle w:val="ListParagraph"/>
      </w:pPr>
      <w:r w:rsidRPr="001F339E">
        <w:t>1.2:  The DDA line Algorith</w:t>
      </w:r>
      <w:r w:rsidR="002C064C" w:rsidRPr="001F339E">
        <w:t>m:</w:t>
      </w:r>
    </w:p>
    <w:p w:rsidR="002C064C" w:rsidRPr="001F339E" w:rsidRDefault="002C064C" w:rsidP="00477508">
      <w:pPr>
        <w:pStyle w:val="ListParagraph"/>
      </w:pPr>
      <w:r w:rsidRPr="001F339E">
        <w:t xml:space="preserve">   </w:t>
      </w:r>
    </w:p>
    <w:p w:rsidR="002C064C" w:rsidRPr="001F339E" w:rsidRDefault="002C064C" w:rsidP="002C06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eastAsia="Times New Roman" w:hAnsiTheme="minorHAnsi" w:cs="Courier New"/>
          <w:color w:val="000000"/>
          <w:szCs w:val="22"/>
          <w:lang w:val="en-GB" w:eastAsia="en-GB"/>
        </w:rPr>
      </w:pPr>
      <w:r w:rsidRPr="001F339E">
        <w:rPr>
          <w:rFonts w:asciiTheme="minorHAnsi" w:hAnsiTheme="minorHAnsi"/>
          <w:szCs w:val="22"/>
        </w:rPr>
        <w:t xml:space="preserve">   </w:t>
      </w:r>
      <w:r w:rsidRPr="001F339E">
        <w:rPr>
          <w:rFonts w:asciiTheme="minorHAnsi" w:eastAsia="Times New Roman" w:hAnsiTheme="minorHAnsi" w:cs="Courier New"/>
          <w:color w:val="000000"/>
          <w:szCs w:val="22"/>
          <w:lang w:val="en-GB" w:eastAsia="en-GB"/>
        </w:rPr>
        <w:t>// calculate dx , dy</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dx = X1 - X0;</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dy = Y1 - Y0;</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Depending upon absolute value of dx &amp; dy</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choose number of steps to put pixel as</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steps = abs(dx) &gt; abs(dy) ? abs(dx) : abs(dy)</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steps = abs(dx) &gt; abs(dy) ? abs(dx0 : abs(dy);</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calculate increment in x &amp; y for each steps</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Xinc = dx / (float) steps;</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Yinc = dy / (float) steps;</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Put pixel for each step</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X = X0;</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Y = Y0;</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for (int i = 0; i &lt;= steps; i++)</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w:t>
      </w:r>
    </w:p>
    <w:p w:rsidR="002C064C" w:rsidRPr="001F339E" w:rsidRDefault="00F34224"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xml:space="preserve">    putpixel (X,Y,color</w:t>
      </w:r>
      <w:r w:rsidR="002C064C" w:rsidRPr="001F339E">
        <w:rPr>
          <w:rFonts w:eastAsia="Times New Roman" w:cs="Courier New"/>
          <w:color w:val="000000"/>
          <w:lang w:val="en-GB" w:eastAsia="en-GB"/>
        </w:rPr>
        <w:t>);</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xml:space="preserve">    X += Xinc;</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 xml:space="preserve">    Y += Yinc;</w:t>
      </w:r>
    </w:p>
    <w:p w:rsidR="002C064C" w:rsidRPr="001F339E" w:rsidRDefault="002C064C" w:rsidP="002C06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both"/>
        <w:textAlignment w:val="baseline"/>
        <w:rPr>
          <w:rFonts w:eastAsia="Times New Roman" w:cs="Courier New"/>
          <w:color w:val="000000"/>
          <w:lang w:val="en-GB" w:eastAsia="en-GB"/>
        </w:rPr>
      </w:pPr>
      <w:r w:rsidRPr="001F339E">
        <w:rPr>
          <w:rFonts w:eastAsia="Times New Roman" w:cs="Courier New"/>
          <w:color w:val="000000"/>
          <w:lang w:val="en-GB" w:eastAsia="en-GB"/>
        </w:rPr>
        <w:t>}</w:t>
      </w:r>
    </w:p>
    <w:p w:rsidR="004D22A0" w:rsidRPr="001F339E" w:rsidRDefault="004D22A0" w:rsidP="002C064C">
      <w:pPr>
        <w:pStyle w:val="ListParagraph"/>
        <w:ind w:left="1080"/>
      </w:pPr>
    </w:p>
    <w:p w:rsidR="004D22A0" w:rsidRPr="001F339E" w:rsidRDefault="004D22A0" w:rsidP="002C064C">
      <w:pPr>
        <w:pStyle w:val="ListParagraph"/>
        <w:ind w:left="1080"/>
      </w:pPr>
    </w:p>
    <w:p w:rsidR="004D22A0" w:rsidRPr="001F339E" w:rsidRDefault="004D22A0" w:rsidP="002C064C">
      <w:pPr>
        <w:pStyle w:val="ListParagraph"/>
        <w:ind w:left="1080"/>
      </w:pPr>
    </w:p>
    <w:p w:rsidR="004D22A0" w:rsidRPr="001F339E" w:rsidRDefault="004D22A0" w:rsidP="002C064C">
      <w:pPr>
        <w:pStyle w:val="ListParagraph"/>
        <w:ind w:left="1080"/>
      </w:pPr>
    </w:p>
    <w:p w:rsidR="002C064C" w:rsidRPr="001F339E" w:rsidRDefault="002C064C" w:rsidP="002C064C">
      <w:pPr>
        <w:pStyle w:val="ListParagraph"/>
        <w:ind w:left="1080"/>
      </w:pPr>
      <w:r w:rsidRPr="001F339E">
        <w:t>The pseudo-Code is as follow:</w:t>
      </w:r>
    </w:p>
    <w:p w:rsidR="002C064C" w:rsidRPr="001F339E" w:rsidRDefault="002C064C" w:rsidP="002C064C">
      <w:pPr>
        <w:pStyle w:val="ListParagraph"/>
        <w:ind w:left="1080"/>
      </w:pPr>
      <w:r w:rsidRPr="001F339E">
        <w:t xml:space="preserve">     1-</w:t>
      </w:r>
      <w:r w:rsidR="004D22A0" w:rsidRPr="001F339E">
        <w:t>find the absolute value of the delta x</w:t>
      </w:r>
      <w:r w:rsidR="00F34224" w:rsidRPr="001F339E">
        <w:t>.</w:t>
      </w:r>
    </w:p>
    <w:p w:rsidR="004D22A0" w:rsidRPr="001F339E" w:rsidRDefault="004D22A0" w:rsidP="002C064C">
      <w:pPr>
        <w:pStyle w:val="ListParagraph"/>
        <w:ind w:left="1080"/>
      </w:pPr>
      <w:r w:rsidRPr="001F339E">
        <w:t xml:space="preserve">     2-find the absolute</w:t>
      </w:r>
      <w:r w:rsidR="00F412B8" w:rsidRPr="001F339E">
        <w:t xml:space="preserve"> value of delta y</w:t>
      </w:r>
      <w:r w:rsidR="00F34224" w:rsidRPr="001F339E">
        <w:t>.</w:t>
      </w:r>
    </w:p>
    <w:p w:rsidR="00F412B8" w:rsidRPr="001F339E" w:rsidRDefault="00F412B8" w:rsidP="002C064C">
      <w:pPr>
        <w:pStyle w:val="ListParagraph"/>
        <w:ind w:left="1080"/>
      </w:pPr>
      <w:r w:rsidRPr="001F339E">
        <w:t xml:space="preserve">    3- find the maximum of the</w:t>
      </w:r>
      <w:r w:rsidR="00F34224" w:rsidRPr="001F339E">
        <w:t xml:space="preserve"> absolute of the</w:t>
      </w:r>
      <w:r w:rsidRPr="001F339E">
        <w:t xml:space="preserve"> two deltas</w:t>
      </w:r>
      <w:r w:rsidR="00F34224" w:rsidRPr="001F339E">
        <w:t>.</w:t>
      </w:r>
    </w:p>
    <w:p w:rsidR="00F412B8" w:rsidRPr="001F339E" w:rsidRDefault="00F412B8" w:rsidP="002C064C">
      <w:pPr>
        <w:pStyle w:val="ListParagraph"/>
        <w:ind w:left="1080"/>
      </w:pPr>
      <w:r w:rsidRPr="001F339E">
        <w:t xml:space="preserve">    4-the maximum delta is the step and it determine the number of points in the loop with respect to x and y whatever one of them is the maximum</w:t>
      </w:r>
    </w:p>
    <w:p w:rsidR="00F412B8" w:rsidRPr="001F339E" w:rsidRDefault="00F412B8" w:rsidP="002C064C">
      <w:pPr>
        <w:pStyle w:val="ListParagraph"/>
        <w:ind w:left="1080"/>
      </w:pPr>
      <w:r w:rsidRPr="001F339E">
        <w:t xml:space="preserve">    5-for the other variable with the minimum delta we make it increase the position to draw in by deltasmall/deltalarge assume deltax is less than deltay then we make x increased each time by the total sum of n*deltax/deltay “using the rounding function” note the n variable represent the </w:t>
      </w:r>
      <w:r w:rsidR="0042011E" w:rsidRPr="001F339E">
        <w:t>value of the loop counter</w:t>
      </w: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 w:rsidRPr="001F339E">
        <w:br w:type="page"/>
      </w:r>
    </w:p>
    <w:p w:rsidR="0042011E" w:rsidRPr="001F339E" w:rsidRDefault="0042011E" w:rsidP="002C064C">
      <w:pPr>
        <w:pStyle w:val="ListParagraph"/>
        <w:ind w:left="1080"/>
      </w:pPr>
      <w:r w:rsidRPr="001F339E">
        <w:lastRenderedPageBreak/>
        <w:t>2-The Circle:</w:t>
      </w:r>
    </w:p>
    <w:p w:rsidR="008D7E95" w:rsidRPr="001F339E" w:rsidRDefault="008D7E95" w:rsidP="002C064C">
      <w:pPr>
        <w:pStyle w:val="ListParagraph"/>
        <w:ind w:left="1080"/>
      </w:pPr>
      <w:r w:rsidRPr="001F339E">
        <w:t>The pseudo-code for the circle</w:t>
      </w:r>
    </w:p>
    <w:p w:rsidR="008D7E95" w:rsidRPr="001F339E" w:rsidRDefault="008D7E95" w:rsidP="002C064C">
      <w:pPr>
        <w:pStyle w:val="ListParagraph"/>
        <w:ind w:left="1080"/>
      </w:pPr>
      <w:r w:rsidRPr="001F339E">
        <w:t>1-determine the center and the radius of the circle</w:t>
      </w:r>
    </w:p>
    <w:p w:rsidR="008D7E95" w:rsidRPr="001F339E" w:rsidRDefault="008D7E95" w:rsidP="002C064C">
      <w:pPr>
        <w:pStyle w:val="ListParagraph"/>
        <w:ind w:left="1080"/>
      </w:pPr>
      <w:r w:rsidRPr="001F339E">
        <w:t>2-then use the midpoint algorithm to draw the circle</w:t>
      </w:r>
    </w:p>
    <w:p w:rsidR="008D7E95" w:rsidRPr="001F339E" w:rsidRDefault="007A6E86" w:rsidP="008D7E95">
      <w:pPr>
        <w:pStyle w:val="ListParagraph"/>
        <w:ind w:left="1080"/>
      </w:pPr>
      <w:r w:rsidRPr="001F339E">
        <w:t>3-the midpoint algorith</w:t>
      </w:r>
      <w:r w:rsidR="008D7E95" w:rsidRPr="001F339E">
        <w:t>m works as follow</w:t>
      </w:r>
    </w:p>
    <w:p w:rsidR="008D7E95" w:rsidRPr="001F339E" w:rsidRDefault="008D7E95" w:rsidP="008D7E95">
      <w:pPr>
        <w:pStyle w:val="ListParagraph"/>
        <w:ind w:left="1080"/>
      </w:pPr>
      <w:r w:rsidRPr="001F339E">
        <w:t xml:space="preserve">    3.1-after decide the center and the radius program decide 8 points as follow</w:t>
      </w:r>
    </w:p>
    <w:p w:rsidR="008D7E95" w:rsidRPr="001F339E" w:rsidRDefault="008D7E95" w:rsidP="008D7E95">
      <w:pPr>
        <w:pStyle w:val="ListParagraph"/>
        <w:ind w:left="1080"/>
      </w:pPr>
      <w:r w:rsidRPr="001F339E">
        <w:t>(x,y),(-x,y),(x,-y),(-x,-y),(y,x),(-y,x),(y,-x),(-y,-x).</w:t>
      </w:r>
    </w:p>
    <w:p w:rsidR="007A6E86" w:rsidRPr="001F339E" w:rsidRDefault="008D7E95" w:rsidP="008D7E95">
      <w:pPr>
        <w:pStyle w:val="ListParagraph"/>
        <w:ind w:left="1080"/>
      </w:pPr>
      <w:r w:rsidRPr="001F339E">
        <w:t xml:space="preserve">  3.2-the algorithm allows </w:t>
      </w:r>
      <w:r w:rsidR="007A6E86" w:rsidRPr="001F339E">
        <w:t>you to increase the value of x and y depend on the value of the variable P</w:t>
      </w:r>
    </w:p>
    <w:p w:rsidR="007A6E86" w:rsidRPr="001F339E" w:rsidRDefault="007A6E86" w:rsidP="008D7E95">
      <w:pPr>
        <w:pStyle w:val="ListParagraph"/>
        <w:ind w:left="1080"/>
      </w:pPr>
      <w:r w:rsidRPr="001F339E">
        <w:t xml:space="preserve">     If P&gt;0</w:t>
      </w:r>
    </w:p>
    <w:p w:rsidR="007A6E86" w:rsidRPr="001F339E" w:rsidRDefault="007A6E86" w:rsidP="008D7E95">
      <w:pPr>
        <w:pStyle w:val="ListParagraph"/>
        <w:ind w:left="1080"/>
      </w:pPr>
      <w:r w:rsidRPr="001F339E">
        <w:t xml:space="preserve">    1-then let (x-1,y+1) and calculate the new p </w:t>
      </w:r>
    </w:p>
    <w:p w:rsidR="007A6E86" w:rsidRPr="001F339E" w:rsidRDefault="007A6E86" w:rsidP="008D7E95">
      <w:pPr>
        <w:pStyle w:val="ListParagraph"/>
        <w:ind w:left="1080"/>
      </w:pPr>
      <w:r w:rsidRPr="001F339E">
        <w:t xml:space="preserve">     Else the new point (x,y+1) and calculate a new value of p by another equation,</w:t>
      </w:r>
    </w:p>
    <w:p w:rsidR="007A6E86" w:rsidRPr="001F339E" w:rsidRDefault="007A6E86" w:rsidP="008D7E95">
      <w:pPr>
        <w:pStyle w:val="ListParagraph"/>
        <w:ind w:left="1080"/>
      </w:pPr>
      <w:r w:rsidRPr="001F339E">
        <w:t>4- we stop when we complete the first 1/8 of  the circle</w:t>
      </w:r>
    </w:p>
    <w:p w:rsidR="007A6E86" w:rsidRPr="001F339E" w:rsidRDefault="007A6E86" w:rsidP="008D7E95">
      <w:pPr>
        <w:pStyle w:val="ListParagraph"/>
        <w:ind w:left="1080"/>
      </w:pPr>
      <w:r w:rsidRPr="001F339E">
        <w:rPr>
          <w:noProof/>
        </w:rPr>
        <w:drawing>
          <wp:inline distT="0" distB="0" distL="0" distR="0" wp14:anchorId="715BACE8" wp14:editId="1C78DB58">
            <wp:extent cx="2899866" cy="199327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026" cy="2003003"/>
                    </a:xfrm>
                    <a:prstGeom prst="rect">
                      <a:avLst/>
                    </a:prstGeom>
                  </pic:spPr>
                </pic:pic>
              </a:graphicData>
            </a:graphic>
          </wp:inline>
        </w:drawing>
      </w:r>
    </w:p>
    <w:p w:rsidR="007A6E86" w:rsidRPr="001F339E" w:rsidRDefault="007A6E86" w:rsidP="008D7E95">
      <w:pPr>
        <w:pStyle w:val="ListParagraph"/>
        <w:ind w:left="1080"/>
      </w:pPr>
    </w:p>
    <w:p w:rsidR="008D7E95" w:rsidRPr="001F339E" w:rsidRDefault="008D7E95" w:rsidP="008D7E95">
      <w:pPr>
        <w:pStyle w:val="ListParagraph"/>
        <w:ind w:left="1080"/>
      </w:pPr>
      <w:r w:rsidRPr="001F339E">
        <w:t xml:space="preserve"> </w:t>
      </w:r>
    </w:p>
    <w:p w:rsidR="0042011E" w:rsidRPr="001F339E" w:rsidRDefault="0042011E" w:rsidP="002C064C">
      <w:pPr>
        <w:pStyle w:val="ListParagraph"/>
        <w:ind w:left="1080"/>
      </w:pP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C program for implementing</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Mid-Point Circle Drawing Algorithm</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#include&lt;stdio.h&gt;</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Implementing Mid-Point Circle Drawing Algorithm</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void</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midPointCircleDraw(int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x_centre, 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y_centre, 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r)</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x = r, y = 0;</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xml:space="preserve">    // Printing the initial point on the axes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after translation</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When radius is zero only a single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point will be printed</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lastRenderedPageBreak/>
        <w:t>    if</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(r &gt; 0)</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%d)\n",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Initialising the value of P</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P = 1 - r;</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while</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(x &gt; y)</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xml:space="preserve">    {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y++;</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Mid-point is inside or on the perimeter</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if</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(P &lt;= 0)</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 = P + 2*y + 1;</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Mid-point is outside the perimeter</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else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x--;</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 = P + 2*y - 2*x + 1;</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All the perimeter points have already been printed</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if</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(x &lt; y)</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break;</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Printing the generated point and its reflection</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in the other octants after translation</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%d)\n", -x + x_centre, -y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xml:space="preserve">        // If the generated point is on the line x = y then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the perimeter points have already been printed</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if</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(x != y)</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 ",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printf("(%d, %d)\n", -y + x_centre, -x + y_centre);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xml:space="preserve">    }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Times New Roman"/>
          <w:color w:val="000000"/>
          <w:lang w:val="en-GB" w:eastAsia="en-GB"/>
        </w:rPr>
        <w:t> </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lastRenderedPageBreak/>
        <w:t>// Driver code</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int</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main()</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 To draw a circle of radius 3 centred at (0, 0)</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midPointCircleDraw(0, 0, 3);</w:t>
      </w:r>
    </w:p>
    <w:p w:rsidR="007A6E86" w:rsidRPr="001F339E" w:rsidRDefault="007A6E86" w:rsidP="007A6E86">
      <w:pPr>
        <w:spacing w:before="0" w:after="0" w:line="240" w:lineRule="auto"/>
        <w:rPr>
          <w:rFonts w:eastAsia="Times New Roman" w:cs="Times New Roman"/>
          <w:color w:val="000000"/>
          <w:lang w:val="en-GB" w:eastAsia="en-GB"/>
        </w:rPr>
      </w:pPr>
      <w:r w:rsidRPr="001F339E">
        <w:rPr>
          <w:rFonts w:eastAsia="Times New Roman" w:cs="Courier New"/>
          <w:color w:val="000000"/>
          <w:lang w:val="en-GB" w:eastAsia="en-GB"/>
        </w:rPr>
        <w:t>    return</w:t>
      </w:r>
      <w:r w:rsidRPr="001F339E">
        <w:rPr>
          <w:rFonts w:eastAsia="Times New Roman" w:cs="Times New Roman"/>
          <w:color w:val="000000"/>
          <w:lang w:val="en-GB" w:eastAsia="en-GB"/>
        </w:rPr>
        <w:t xml:space="preserve"> </w:t>
      </w:r>
      <w:r w:rsidRPr="001F339E">
        <w:rPr>
          <w:rFonts w:eastAsia="Times New Roman" w:cs="Courier New"/>
          <w:color w:val="000000"/>
          <w:lang w:val="en-GB" w:eastAsia="en-GB"/>
        </w:rPr>
        <w:t>0;</w:t>
      </w:r>
    </w:p>
    <w:p w:rsidR="0042011E" w:rsidRPr="001F339E" w:rsidRDefault="007A6E86" w:rsidP="007A6E86">
      <w:pPr>
        <w:pStyle w:val="ListParagraph"/>
        <w:ind w:left="1080"/>
      </w:pPr>
      <w:r w:rsidRPr="001F339E">
        <w:rPr>
          <w:rFonts w:eastAsia="Times New Roman" w:cs="Courier New"/>
          <w:color w:val="000000"/>
          <w:lang w:val="en-GB" w:eastAsia="en-GB"/>
        </w:rPr>
        <w:t>}</w:t>
      </w: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sidP="002C064C">
      <w:pPr>
        <w:pStyle w:val="ListParagraph"/>
        <w:ind w:left="1080"/>
      </w:pPr>
    </w:p>
    <w:p w:rsidR="0042011E" w:rsidRPr="001F339E" w:rsidRDefault="0042011E">
      <w:r w:rsidRPr="001F339E">
        <w:br w:type="page"/>
      </w:r>
    </w:p>
    <w:p w:rsidR="0042011E" w:rsidRPr="001F339E" w:rsidRDefault="0042011E" w:rsidP="002C064C">
      <w:pPr>
        <w:pStyle w:val="ListParagraph"/>
        <w:ind w:left="1080"/>
      </w:pPr>
      <w:r w:rsidRPr="001F339E">
        <w:lastRenderedPageBreak/>
        <w:t>3-The triangle:</w:t>
      </w:r>
    </w:p>
    <w:p w:rsidR="000D31E2" w:rsidRPr="001F339E" w:rsidRDefault="000D31E2" w:rsidP="002C064C">
      <w:pPr>
        <w:pStyle w:val="ListParagraph"/>
        <w:ind w:left="1080"/>
      </w:pPr>
      <w:r w:rsidRPr="001F339E">
        <w:t xml:space="preserve">The triangle code is based on three pressed from the mouse and calls the function paint three time the first time its start from the point (x0,y0) to </w:t>
      </w:r>
    </w:p>
    <w:p w:rsidR="000D31E2" w:rsidRPr="001F339E" w:rsidRDefault="000D31E2" w:rsidP="002C064C">
      <w:pPr>
        <w:pStyle w:val="ListParagraph"/>
        <w:ind w:left="1080"/>
      </w:pPr>
      <w:r w:rsidRPr="001F339E">
        <w:t>(x1,y1),then from the (x1,y1) to the point (x2,y2), and finally from the point(x2,y2) to (x0,y0)</w:t>
      </w:r>
    </w:p>
    <w:p w:rsidR="000D31E2" w:rsidRPr="001F339E" w:rsidRDefault="000D31E2" w:rsidP="002C064C">
      <w:pPr>
        <w:pStyle w:val="ListParagraph"/>
        <w:ind w:left="1080"/>
      </w:pPr>
      <w:r w:rsidRPr="001F339E">
        <w:t>Pseudo-Code:</w:t>
      </w:r>
    </w:p>
    <w:p w:rsidR="000D31E2" w:rsidRPr="001F339E" w:rsidRDefault="000D31E2" w:rsidP="002C064C">
      <w:pPr>
        <w:pStyle w:val="ListParagraph"/>
        <w:ind w:left="1080"/>
      </w:pPr>
      <w:r w:rsidRPr="001F339E">
        <w:t>1-press the mouse three times each to the corresponding triangle head</w:t>
      </w:r>
    </w:p>
    <w:p w:rsidR="000D31E2" w:rsidRPr="001F339E" w:rsidRDefault="000D31E2" w:rsidP="000D31E2">
      <w:pPr>
        <w:pStyle w:val="ListParagraph"/>
        <w:ind w:left="1080"/>
      </w:pPr>
      <w:r w:rsidRPr="001F339E">
        <w:t xml:space="preserve">2-draw line from the point (x0,y0) to </w:t>
      </w:r>
    </w:p>
    <w:p w:rsidR="000D31E2" w:rsidRPr="001F339E" w:rsidRDefault="000D31E2" w:rsidP="000D31E2">
      <w:pPr>
        <w:pStyle w:val="ListParagraph"/>
        <w:ind w:left="1080"/>
      </w:pPr>
      <w:r w:rsidRPr="001F339E">
        <w:t>(x1,y1),</w:t>
      </w:r>
    </w:p>
    <w:p w:rsidR="00C60A47" w:rsidRPr="001F339E" w:rsidRDefault="00C60A47" w:rsidP="00C60A47">
      <w:pPr>
        <w:pStyle w:val="ListParagraph"/>
        <w:ind w:left="1080"/>
      </w:pPr>
      <w:r w:rsidRPr="001F339E">
        <w:t>3- F</w:t>
      </w:r>
      <w:r w:rsidR="000D31E2" w:rsidRPr="001F339E">
        <w:t>rom the (x1,y1) to the point (x2,y2),</w:t>
      </w:r>
    </w:p>
    <w:p w:rsidR="000D31E2" w:rsidRPr="001F339E" w:rsidRDefault="00C60A47" w:rsidP="00C60A47">
      <w:pPr>
        <w:pStyle w:val="ListParagraph"/>
        <w:ind w:left="1080"/>
      </w:pPr>
      <w:r w:rsidRPr="001F339E">
        <w:t>4-</w:t>
      </w:r>
      <w:r w:rsidR="000D31E2" w:rsidRPr="001F339E">
        <w:t xml:space="preserve"> from the point(x2,y2) to (x0,y0)</w:t>
      </w:r>
    </w:p>
    <w:p w:rsidR="00C60A47" w:rsidRPr="001F339E" w:rsidRDefault="00C60A47" w:rsidP="00C60A47">
      <w:pPr>
        <w:pStyle w:val="ListParagraph"/>
        <w:ind w:left="1080"/>
      </w:pPr>
    </w:p>
    <w:p w:rsidR="00C60A47" w:rsidRPr="001F339E" w:rsidRDefault="00C60A47" w:rsidP="00C60A47">
      <w:pPr>
        <w:pStyle w:val="ListParagraph"/>
        <w:ind w:left="1080"/>
      </w:pPr>
      <w:r w:rsidRPr="001F339E">
        <w:t>$</w:t>
      </w:r>
    </w:p>
    <w:p w:rsidR="00C60A47" w:rsidRPr="001F339E" w:rsidRDefault="00C60A47" w:rsidP="00C60A47">
      <w:pPr>
        <w:pStyle w:val="ListParagraph"/>
        <w:ind w:left="1080"/>
      </w:pPr>
      <w:r w:rsidRPr="001F339E">
        <w:t>4-the Square:</w:t>
      </w:r>
    </w:p>
    <w:p w:rsidR="00C60A47" w:rsidRPr="001F339E" w:rsidRDefault="00C60A47" w:rsidP="00C60A47">
      <w:pPr>
        <w:pStyle w:val="ListParagraph"/>
        <w:ind w:left="1080"/>
      </w:pPr>
      <w:r w:rsidRPr="001F339E">
        <w:t>The square is based on just two pressed to verify the length of the branch and then draw the line form the two inserted points and the line from the point (X0,y0) to the point (x0,y0+branchlength),and then draw line from the point(x0,yo+branchlength) to the point (x1,y1+branchlength),and then draw line from the point (x1,y1+branchlength) to the point(x1,y1)</w:t>
      </w:r>
    </w:p>
    <w:p w:rsidR="00C60A47" w:rsidRPr="001F339E" w:rsidRDefault="00B62D6F" w:rsidP="00C60A47">
      <w:pPr>
        <w:pStyle w:val="ListParagraph"/>
        <w:ind w:left="1080"/>
      </w:pPr>
      <w:r w:rsidRPr="001F339E">
        <w:t xml:space="preserve">Note :our </w:t>
      </w:r>
      <w:r w:rsidR="009E3787" w:rsidRPr="001F339E">
        <w:t>square</w:t>
      </w:r>
      <w:r w:rsidRPr="001F339E">
        <w:t xml:space="preserve"> is to the bottom by </w:t>
      </w:r>
      <w:r w:rsidR="009E3787" w:rsidRPr="001F339E">
        <w:t>default</w:t>
      </w:r>
    </w:p>
    <w:p w:rsidR="00C60A47" w:rsidRPr="001F339E" w:rsidRDefault="00C60A47" w:rsidP="00C60A47">
      <w:pPr>
        <w:pStyle w:val="ListParagraph"/>
        <w:ind w:left="1080"/>
      </w:pPr>
      <w:r w:rsidRPr="001F339E">
        <w:t>Pseudo-Code:</w:t>
      </w:r>
    </w:p>
    <w:p w:rsidR="00C60A47" w:rsidRPr="001F339E" w:rsidRDefault="00C60A47" w:rsidP="00C60A47">
      <w:pPr>
        <w:pStyle w:val="ListParagraph"/>
        <w:ind w:left="1080"/>
      </w:pPr>
      <w:r w:rsidRPr="001F339E">
        <w:t>1-select two line of the squ</w:t>
      </w:r>
      <w:r w:rsidR="00B62D6F" w:rsidRPr="001F339E">
        <w:t>a</w:t>
      </w:r>
      <w:r w:rsidRPr="001F339E">
        <w:t>re</w:t>
      </w:r>
    </w:p>
    <w:p w:rsidR="00C60A47" w:rsidRPr="001F339E" w:rsidRDefault="00C60A47" w:rsidP="00C60A47">
      <w:pPr>
        <w:pStyle w:val="ListParagraph"/>
        <w:ind w:left="1080"/>
      </w:pPr>
      <w:r w:rsidRPr="001F339E">
        <w:t>2-calculate the length of the branch of the square</w:t>
      </w:r>
    </w:p>
    <w:p w:rsidR="00C60A47" w:rsidRPr="001F339E" w:rsidRDefault="00C60A47" w:rsidP="00C60A47">
      <w:pPr>
        <w:pStyle w:val="ListParagraph"/>
        <w:ind w:left="1080"/>
      </w:pPr>
      <w:r w:rsidRPr="001F339E">
        <w:t xml:space="preserve">3-draw line from the two selected points(x0,y0) to (x1,y1) </w:t>
      </w:r>
    </w:p>
    <w:p w:rsidR="00B62D6F" w:rsidRPr="001F339E" w:rsidRDefault="00C60A47" w:rsidP="00B62D6F">
      <w:pPr>
        <w:pStyle w:val="ListParagraph"/>
        <w:ind w:left="1080"/>
      </w:pPr>
      <w:r w:rsidRPr="001F339E">
        <w:t xml:space="preserve">4-drw line from </w:t>
      </w:r>
      <w:r w:rsidR="00B62D6F" w:rsidRPr="001F339E">
        <w:t>the</w:t>
      </w:r>
      <w:r w:rsidRPr="001F339E">
        <w:t xml:space="preserve"> point </w:t>
      </w:r>
      <w:r w:rsidR="00B62D6F" w:rsidRPr="001F339E">
        <w:t>(X0,y0) to the point (x0,y0+branchlength),</w:t>
      </w:r>
    </w:p>
    <w:p w:rsidR="00B62D6F" w:rsidRPr="001F339E" w:rsidRDefault="00B62D6F" w:rsidP="00B62D6F">
      <w:pPr>
        <w:pStyle w:val="ListParagraph"/>
        <w:ind w:left="1080"/>
      </w:pPr>
      <w:r w:rsidRPr="001F339E">
        <w:t>5-draw line from the point(x0,yo+branchlength) to the point (x1,y1+branchlength)</w:t>
      </w:r>
    </w:p>
    <w:p w:rsidR="00C60A47" w:rsidRPr="001F339E" w:rsidRDefault="00B62D6F" w:rsidP="00B62D6F">
      <w:pPr>
        <w:pStyle w:val="ListParagraph"/>
        <w:ind w:left="1080"/>
      </w:pPr>
      <w:r w:rsidRPr="001F339E">
        <w:t>6-draw line from the point (x1,y1+branchlength) to the point(x1,y1)</w:t>
      </w:r>
    </w:p>
    <w:p w:rsidR="000D31E2" w:rsidRPr="001F339E" w:rsidRDefault="000D31E2" w:rsidP="002C064C">
      <w:pPr>
        <w:pStyle w:val="ListParagraph"/>
        <w:ind w:left="1080"/>
      </w:pPr>
    </w:p>
    <w:p w:rsidR="0042011E" w:rsidRPr="001F339E" w:rsidRDefault="0042011E">
      <w:r w:rsidRPr="001F339E">
        <w:br w:type="page"/>
      </w:r>
    </w:p>
    <w:p w:rsidR="0042011E" w:rsidRPr="001F339E" w:rsidRDefault="0042011E" w:rsidP="002C064C">
      <w:pPr>
        <w:pStyle w:val="ListParagraph"/>
        <w:ind w:left="1080"/>
      </w:pPr>
      <w:r w:rsidRPr="001F339E">
        <w:lastRenderedPageBreak/>
        <w:t>Now after we have windup with geometric shape we give the pseudo code and the flowcharts of the other part of the program.</w:t>
      </w:r>
    </w:p>
    <w:p w:rsidR="0042011E" w:rsidRPr="001F339E" w:rsidRDefault="0042011E" w:rsidP="0042011E">
      <w:pPr>
        <w:pStyle w:val="ListParagraph"/>
        <w:ind w:left="1080"/>
      </w:pPr>
      <w:r w:rsidRPr="001F339E">
        <w:t xml:space="preserve"> 1-Logo</w:t>
      </w:r>
    </w:p>
    <w:p w:rsidR="0042011E" w:rsidRPr="001F339E" w:rsidRDefault="0042011E" w:rsidP="0042011E">
      <w:pPr>
        <w:pStyle w:val="ListParagraph"/>
        <w:ind w:left="1080"/>
      </w:pPr>
      <w:r w:rsidRPr="001F339E">
        <w:t xml:space="preserve">      The logo is based on draw the four different colors after each other with a specific amount of time known as long_lag and the long_lag is defined to be 20,000,000 loop counter which have 9 nop operation on the loop –the nop operation is which take time realy-after the four colors are drawn on the screen the logo is held for amount of time equals to verylong_lag which is </w:t>
      </w:r>
    </w:p>
    <w:p w:rsidR="0042011E" w:rsidRPr="001F339E" w:rsidRDefault="0042011E" w:rsidP="0042011E">
      <w:pPr>
        <w:pStyle w:val="ListParagraph"/>
        <w:ind w:left="1080"/>
      </w:pPr>
      <w:r w:rsidRPr="001F339E">
        <w:t>100,000,000 loop with 9 nop operation and then the logo vanished and the sweet white background comes back to life</w:t>
      </w:r>
      <w:r w:rsidR="00DB3CC4" w:rsidRPr="001F339E">
        <w:t xml:space="preserve"> by calling a specific part of code-the part that is responsible of drawing the white background from the very beg</w:t>
      </w:r>
      <w:r w:rsidR="007F65D0" w:rsidRPr="001F339E">
        <w:t>in</w:t>
      </w:r>
      <w:r w:rsidR="00DB3CC4" w:rsidRPr="001F339E">
        <w:t>ging</w:t>
      </w:r>
    </w:p>
    <w:p w:rsidR="002A5E70" w:rsidRPr="001F339E" w:rsidRDefault="002A5E70" w:rsidP="002A5E70">
      <w:pPr>
        <w:pStyle w:val="ListParagraph"/>
      </w:pPr>
    </w:p>
    <w:p w:rsidR="002A5E70" w:rsidRPr="001F339E" w:rsidRDefault="00DB3CC4" w:rsidP="0042011E">
      <w:pPr>
        <w:pStyle w:val="ListParagraph"/>
        <w:ind w:left="1080"/>
      </w:pPr>
      <w:r w:rsidRPr="001F339E">
        <w:t xml:space="preserve">      </w:t>
      </w:r>
    </w:p>
    <w:p w:rsidR="002A5E70" w:rsidRPr="001F339E" w:rsidRDefault="002A5E70" w:rsidP="0042011E">
      <w:pPr>
        <w:pStyle w:val="ListParagraph"/>
        <w:ind w:left="1080"/>
      </w:pPr>
    </w:p>
    <w:p w:rsidR="002A5E70" w:rsidRPr="001F339E" w:rsidRDefault="002A5E70" w:rsidP="0042011E">
      <w:pPr>
        <w:pStyle w:val="ListParagraph"/>
        <w:ind w:left="1080"/>
      </w:pPr>
    </w:p>
    <w:p w:rsidR="002A5E70" w:rsidRPr="001F339E" w:rsidRDefault="002A5E70" w:rsidP="0042011E">
      <w:pPr>
        <w:pStyle w:val="ListParagraph"/>
        <w:ind w:left="1080"/>
      </w:pPr>
    </w:p>
    <w:p w:rsidR="002A5E70" w:rsidRPr="001F339E" w:rsidRDefault="002A5E70" w:rsidP="0042011E">
      <w:pPr>
        <w:pStyle w:val="ListParagraph"/>
        <w:ind w:left="1080"/>
      </w:pPr>
    </w:p>
    <w:p w:rsidR="002A5E70" w:rsidRPr="001F339E" w:rsidRDefault="002A5E70" w:rsidP="0042011E">
      <w:pPr>
        <w:pStyle w:val="ListParagraph"/>
        <w:ind w:left="1080"/>
      </w:pPr>
    </w:p>
    <w:p w:rsidR="00DB3CC4" w:rsidRPr="001F339E" w:rsidRDefault="00DB3CC4" w:rsidP="0042011E">
      <w:pPr>
        <w:pStyle w:val="ListParagraph"/>
        <w:ind w:left="1080"/>
      </w:pPr>
      <w:r w:rsidRPr="001F339E">
        <w:t>The pseudo-Code of the logo is as follows :</w:t>
      </w:r>
    </w:p>
    <w:p w:rsidR="00DB3CC4" w:rsidRPr="001F339E" w:rsidRDefault="003229CE" w:rsidP="00184D53">
      <w:pPr>
        <w:pStyle w:val="ListParagraph"/>
        <w:ind w:left="1080"/>
      </w:pPr>
      <w:r w:rsidRPr="001F339E">
        <w:t xml:space="preserve"> </w:t>
      </w:r>
      <w:r w:rsidR="00DB3CC4" w:rsidRPr="001F339E">
        <w:t>1-</w:t>
      </w:r>
      <w:r w:rsidR="00184D53" w:rsidRPr="001F339E">
        <w:t>fill all the screen by white color</w:t>
      </w:r>
    </w:p>
    <w:p w:rsidR="00184D53" w:rsidRPr="001F339E" w:rsidRDefault="00757B16" w:rsidP="00CC46CA">
      <w:pPr>
        <w:pStyle w:val="NormalWeb"/>
        <w:spacing w:before="0" w:beforeAutospacing="0" w:after="0" w:afterAutospacing="0"/>
        <w:rPr>
          <w:rFonts w:asciiTheme="minorHAnsi" w:hAnsiTheme="minorHAnsi"/>
          <w:sz w:val="22"/>
          <w:szCs w:val="22"/>
        </w:rPr>
      </w:pPr>
      <w:r w:rsidRPr="001F339E">
        <w:rPr>
          <w:rFonts w:asciiTheme="minorHAnsi" w:hAnsiTheme="minorHAnsi"/>
          <w:sz w:val="22"/>
          <w:szCs w:val="22"/>
        </w:rPr>
        <w:t xml:space="preserve">        </w:t>
      </w:r>
      <w:r w:rsidR="003229CE" w:rsidRPr="001F339E">
        <w:rPr>
          <w:rFonts w:asciiTheme="minorHAnsi" w:hAnsiTheme="minorHAnsi"/>
          <w:sz w:val="22"/>
          <w:szCs w:val="22"/>
        </w:rPr>
        <w:t xml:space="preserve">           </w:t>
      </w:r>
      <w:r w:rsidRPr="001F339E">
        <w:rPr>
          <w:rFonts w:asciiTheme="minorHAnsi" w:hAnsiTheme="minorHAnsi"/>
          <w:sz w:val="22"/>
          <w:szCs w:val="22"/>
        </w:rPr>
        <w:t>2-</w:t>
      </w:r>
      <w:r w:rsidR="00184D53" w:rsidRPr="001F339E">
        <w:rPr>
          <w:rFonts w:asciiTheme="minorHAnsi" w:hAnsiTheme="minorHAnsi"/>
          <w:sz w:val="22"/>
          <w:szCs w:val="22"/>
        </w:rPr>
        <w:t xml:space="preserve">fill the screen from the pixels </w:t>
      </w:r>
      <w:r w:rsidR="002913BB" w:rsidRPr="001F339E">
        <w:rPr>
          <w:rFonts w:asciiTheme="minorHAnsi" w:hAnsiTheme="minorHAnsi"/>
          <w:sz w:val="22"/>
          <w:szCs w:val="22"/>
        </w:rPr>
        <w:t>11</w:t>
      </w:r>
      <w:r w:rsidR="00184D53" w:rsidRPr="001F339E">
        <w:rPr>
          <w:rFonts w:asciiTheme="minorHAnsi" w:hAnsiTheme="minorHAnsi"/>
          <w:sz w:val="22"/>
          <w:szCs w:val="22"/>
        </w:rPr>
        <w:t>0,</w:t>
      </w:r>
      <w:r w:rsidR="002913BB" w:rsidRPr="001F339E">
        <w:rPr>
          <w:rFonts w:asciiTheme="minorHAnsi" w:hAnsiTheme="minorHAnsi"/>
          <w:sz w:val="22"/>
          <w:szCs w:val="22"/>
        </w:rPr>
        <w:t>2</w:t>
      </w:r>
      <w:r w:rsidR="00184D53" w:rsidRPr="001F339E">
        <w:rPr>
          <w:rFonts w:asciiTheme="minorHAnsi" w:hAnsiTheme="minorHAnsi"/>
          <w:sz w:val="22"/>
          <w:szCs w:val="22"/>
        </w:rPr>
        <w:t>10</w:t>
      </w:r>
      <w:r w:rsidR="003229CE" w:rsidRPr="001F339E">
        <w:rPr>
          <w:rFonts w:asciiTheme="minorHAnsi" w:hAnsiTheme="minorHAnsi"/>
          <w:sz w:val="22"/>
          <w:szCs w:val="22"/>
        </w:rPr>
        <w:t xml:space="preserve"> on the x axis and from the point    </w:t>
      </w:r>
      <w:r w:rsidR="00CC46CA" w:rsidRPr="001F339E">
        <w:rPr>
          <w:rFonts w:asciiTheme="minorHAnsi" w:hAnsiTheme="minorHAnsi"/>
          <w:sz w:val="22"/>
          <w:szCs w:val="22"/>
        </w:rPr>
        <w:t xml:space="preserve">   50,80</w:t>
      </w:r>
      <w:r w:rsidR="003229CE" w:rsidRPr="001F339E">
        <w:rPr>
          <w:rFonts w:asciiTheme="minorHAnsi" w:hAnsiTheme="minorHAnsi"/>
          <w:sz w:val="22"/>
          <w:szCs w:val="22"/>
        </w:rPr>
        <w:t xml:space="preserve"> on  the yaxis with the </w:t>
      </w:r>
      <w:r w:rsidR="00CC46CA" w:rsidRPr="001F339E">
        <w:rPr>
          <w:rFonts w:asciiTheme="minorHAnsi" w:hAnsiTheme="minorHAnsi"/>
          <w:sz w:val="22"/>
          <w:szCs w:val="22"/>
        </w:rPr>
        <w:t>blue color and then call the function lag</w:t>
      </w:r>
    </w:p>
    <w:p w:rsidR="00757B16" w:rsidRPr="001F339E" w:rsidRDefault="003229CE" w:rsidP="00CC46CA">
      <w:pPr>
        <w:pStyle w:val="ListParagraph"/>
        <w:ind w:left="1080"/>
      </w:pPr>
      <w:r w:rsidRPr="001F339E">
        <w:t xml:space="preserve">  </w:t>
      </w:r>
      <w:r w:rsidR="00757B16" w:rsidRPr="001F339E">
        <w:t>3-</w:t>
      </w:r>
      <w:r w:rsidRPr="001F339E">
        <w:t>fill the screen from the pixels</w:t>
      </w:r>
      <w:r w:rsidR="00CC46CA" w:rsidRPr="001F339E">
        <w:t>210</w:t>
      </w:r>
      <w:r w:rsidRPr="001F339E">
        <w:t xml:space="preserve"> to 180 on the x axis and the points </w:t>
      </w:r>
      <w:r w:rsidR="002913BB" w:rsidRPr="001F339E">
        <w:t>8</w:t>
      </w:r>
      <w:r w:rsidRPr="001F339E">
        <w:t xml:space="preserve">0 to </w:t>
      </w:r>
      <w:r w:rsidR="002913BB" w:rsidRPr="001F339E">
        <w:t>15</w:t>
      </w:r>
      <w:r w:rsidRPr="001F339E">
        <w:t>0</w:t>
      </w:r>
    </w:p>
    <w:p w:rsidR="003229CE" w:rsidRPr="001F339E" w:rsidRDefault="003229CE" w:rsidP="0042011E">
      <w:pPr>
        <w:pStyle w:val="ListParagraph"/>
        <w:ind w:left="1080"/>
      </w:pPr>
      <w:r w:rsidRPr="001F339E">
        <w:t xml:space="preserve">On the y axis with the </w:t>
      </w:r>
      <w:r w:rsidR="003771BF" w:rsidRPr="001F339E">
        <w:t xml:space="preserve"> </w:t>
      </w:r>
      <w:r w:rsidR="00CC46CA" w:rsidRPr="001F339E">
        <w:t xml:space="preserve">magnda </w:t>
      </w:r>
      <w:r w:rsidRPr="001F339E">
        <w:t>color</w:t>
      </w:r>
      <w:r w:rsidR="00CC46CA" w:rsidRPr="001F339E">
        <w:t xml:space="preserve"> and then call the function lag</w:t>
      </w:r>
    </w:p>
    <w:p w:rsidR="00757B16" w:rsidRPr="001F339E" w:rsidRDefault="002913BB" w:rsidP="003771BF">
      <w:pPr>
        <w:pStyle w:val="ListParagraph"/>
        <w:ind w:left="1080"/>
      </w:pPr>
      <w:r w:rsidRPr="001F339E">
        <w:t xml:space="preserve"> </w:t>
      </w:r>
      <w:r w:rsidR="00757B16" w:rsidRPr="001F339E">
        <w:t>4-</w:t>
      </w:r>
      <w:r w:rsidR="003229CE" w:rsidRPr="001F339E">
        <w:t xml:space="preserve">fill the screen from the pixels </w:t>
      </w:r>
      <w:r w:rsidR="003771BF" w:rsidRPr="001F339E">
        <w:t xml:space="preserve">110 to </w:t>
      </w:r>
      <w:r w:rsidR="00CC46CA" w:rsidRPr="001F339E">
        <w:t>18</w:t>
      </w:r>
      <w:r w:rsidR="003771BF" w:rsidRPr="001F339E">
        <w:t xml:space="preserve">0 on the axis and </w:t>
      </w:r>
      <w:r w:rsidR="00CC46CA" w:rsidRPr="001F339E">
        <w:t>1</w:t>
      </w:r>
      <w:r w:rsidR="003771BF" w:rsidRPr="001F339E">
        <w:t xml:space="preserve">50 to 120 on the y axis with the red color </w:t>
      </w:r>
      <w:r w:rsidR="00CC46CA" w:rsidRPr="001F339E">
        <w:t>and then call the function lag</w:t>
      </w:r>
    </w:p>
    <w:p w:rsidR="002C064C" w:rsidRPr="001F339E" w:rsidRDefault="00757B16" w:rsidP="00477508">
      <w:pPr>
        <w:pStyle w:val="ListParagraph"/>
      </w:pPr>
      <w:r w:rsidRPr="001F339E">
        <w:t xml:space="preserve"> </w:t>
      </w:r>
      <w:r w:rsidR="003771BF" w:rsidRPr="001F339E">
        <w:t xml:space="preserve">       5-fill the screen from pixel of </w:t>
      </w:r>
      <w:r w:rsidR="00CC46CA" w:rsidRPr="001F339E">
        <w:t>110 to 14</w:t>
      </w:r>
      <w:r w:rsidR="003771BF" w:rsidRPr="001F339E">
        <w:t xml:space="preserve">0 on the x axis and the point from the </w:t>
      </w:r>
      <w:r w:rsidR="00CC46CA" w:rsidRPr="001F339E">
        <w:t xml:space="preserve">120 to </w:t>
      </w:r>
      <w:r w:rsidR="003771BF" w:rsidRPr="001F339E">
        <w:t>50 on the y axis with the gyan color</w:t>
      </w:r>
      <w:r w:rsidR="00CC46CA" w:rsidRPr="001F339E">
        <w:t xml:space="preserve"> and then call the function lag</w:t>
      </w:r>
    </w:p>
    <w:p w:rsidR="00CC46CA" w:rsidRPr="001F339E" w:rsidRDefault="00CC46CA" w:rsidP="00477508">
      <w:pPr>
        <w:pStyle w:val="ListParagraph"/>
      </w:pPr>
      <w:r w:rsidRPr="001F339E">
        <w:t xml:space="preserve">      6-after the logo has been drawn then call function lag-very-long</w:t>
      </w: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477508">
      <w:pPr>
        <w:pStyle w:val="ListParagraph"/>
      </w:pPr>
    </w:p>
    <w:p w:rsidR="00757B16" w:rsidRPr="001F339E" w:rsidRDefault="00757B16" w:rsidP="00757B16">
      <w:pPr>
        <w:pStyle w:val="ListParagraph"/>
      </w:pPr>
      <w:r w:rsidRPr="001F339E">
        <w:t>2-The Colors Table.</w:t>
      </w:r>
    </w:p>
    <w:p w:rsidR="00757B16" w:rsidRPr="001F339E" w:rsidRDefault="00757B16" w:rsidP="0066224F">
      <w:pPr>
        <w:pStyle w:val="ListParagraph"/>
      </w:pPr>
      <w:r w:rsidRPr="001F339E">
        <w:t xml:space="preserve">      </w:t>
      </w:r>
      <w:r w:rsidR="0066224F" w:rsidRPr="001F339E">
        <w:t xml:space="preserve">          </w:t>
      </w:r>
      <w:r w:rsidRPr="001F339E">
        <w:t xml:space="preserve">The idea of the colors table is color a specified pixels with the desired color and make the cursor colors each block by its color so the color table is not </w:t>
      </w:r>
      <w:r w:rsidR="00C76934" w:rsidRPr="001F339E">
        <w:t>distorted by the cursor color “for example if the cursor color is yellow and you want t0 choose the red color which is at the top left corner ,</w:t>
      </w:r>
      <w:r w:rsidR="0066224F" w:rsidRPr="001F339E">
        <w:t>the cursor will go through at least the black color block and then at the red color block ; if the cursor is not to be set to color each block by its color then the color of each block will change and distorted.</w:t>
      </w: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66224F" w:rsidRPr="001F339E" w:rsidRDefault="0066224F" w:rsidP="0066224F">
      <w:pPr>
        <w:pStyle w:val="ListParagraph"/>
      </w:pPr>
      <w:r w:rsidRPr="001F339E">
        <w:t xml:space="preserve">The pseudo code for the Color Table is as </w:t>
      </w:r>
      <w:r w:rsidR="002A5E70" w:rsidRPr="001F339E">
        <w:t>follow</w:t>
      </w:r>
      <w:r w:rsidRPr="001F339E">
        <w:t>:</w:t>
      </w:r>
    </w:p>
    <w:p w:rsidR="0066224F" w:rsidRPr="001F339E" w:rsidRDefault="0066224F" w:rsidP="0066224F">
      <w:pPr>
        <w:pStyle w:val="ListParagraph"/>
      </w:pPr>
      <w:r w:rsidRPr="001F339E">
        <w:t xml:space="preserve">                            1-color each specified pixels block with the desired color </w:t>
      </w:r>
    </w:p>
    <w:p w:rsidR="0066224F" w:rsidRPr="001F339E" w:rsidRDefault="0066224F" w:rsidP="0066224F">
      <w:pPr>
        <w:pStyle w:val="ListParagraph"/>
      </w:pPr>
      <w:r w:rsidRPr="001F339E">
        <w:t xml:space="preserve">Note: you already have an idea of each block </w:t>
      </w:r>
    </w:p>
    <w:p w:rsidR="0066224F" w:rsidRPr="001F339E" w:rsidRDefault="0066224F" w:rsidP="0066224F">
      <w:pPr>
        <w:pStyle w:val="ListParagraph"/>
      </w:pPr>
      <w:r w:rsidRPr="001F339E">
        <w:t xml:space="preserve">                            2-check whether the left mouse button is clicked or not </w:t>
      </w:r>
    </w:p>
    <w:p w:rsidR="00FB69E6" w:rsidRPr="001F339E" w:rsidRDefault="0066224F" w:rsidP="0066224F">
      <w:pPr>
        <w:pStyle w:val="ListParagraph"/>
      </w:pPr>
      <w:r w:rsidRPr="001F339E">
        <w:t xml:space="preserve">                            3-if the left button is clicked then change the cursor color to the corresponding </w:t>
      </w:r>
      <w:r w:rsidR="00E22544" w:rsidRPr="001F339E">
        <w:t>block in the block table</w:t>
      </w:r>
      <w:r w:rsidR="002A5E70" w:rsidRPr="001F339E">
        <w:t xml:space="preserve"> so you donot distort the color of the block by the color of the cursor</w:t>
      </w: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FB69E6" w:rsidRPr="001F339E" w:rsidRDefault="00FB69E6" w:rsidP="0066224F">
      <w:pPr>
        <w:pStyle w:val="ListParagraph"/>
      </w:pPr>
    </w:p>
    <w:p w:rsidR="000D31E2" w:rsidRPr="001F339E" w:rsidRDefault="000D31E2" w:rsidP="000D31E2"/>
    <w:p w:rsidR="00FB69E6" w:rsidRPr="001F339E" w:rsidRDefault="000D31E2" w:rsidP="000D31E2">
      <w:r w:rsidRPr="001F339E">
        <w:t xml:space="preserve">             3-The mouse code.</w:t>
      </w:r>
    </w:p>
    <w:p w:rsidR="00FB69E6" w:rsidRPr="001F339E" w:rsidRDefault="00FB69E6" w:rsidP="0066224F">
      <w:pPr>
        <w:pStyle w:val="ListParagraph"/>
      </w:pPr>
      <w:r w:rsidRPr="001F339E">
        <w:t xml:space="preserve">The mouse code is based on the </w:t>
      </w:r>
      <w:r w:rsidR="008E2C9D" w:rsidRPr="001F339E">
        <w:t xml:space="preserve">interrupts and the assembly </w:t>
      </w:r>
    </w:p>
    <w:p w:rsidR="00957D7C" w:rsidRPr="001F339E" w:rsidRDefault="008E2C9D" w:rsidP="0066224F">
      <w:pPr>
        <w:pStyle w:val="ListParagraph"/>
      </w:pPr>
      <w:r w:rsidRPr="001F339E">
        <w:t xml:space="preserve">To use the mouse first you have to clear the interrupt using the command cli, and </w:t>
      </w:r>
      <w:r w:rsidR="00957D7C" w:rsidRPr="001F339E">
        <w:t>then initialize the graphics mode by the commands</w:t>
      </w:r>
    </w:p>
    <w:p w:rsidR="00957D7C" w:rsidRPr="001F339E" w:rsidRDefault="00957D7C" w:rsidP="0066224F">
      <w:pPr>
        <w:pStyle w:val="ListParagraph"/>
      </w:pPr>
      <w:r w:rsidRPr="001F339E">
        <w:t xml:space="preserve">              Mov ax,13</w:t>
      </w:r>
    </w:p>
    <w:p w:rsidR="00957D7C" w:rsidRPr="001F339E" w:rsidRDefault="00957D7C" w:rsidP="0066224F">
      <w:pPr>
        <w:pStyle w:val="ListParagraph"/>
      </w:pPr>
      <w:r w:rsidRPr="001F339E">
        <w:t xml:space="preserve">               Int 10h</w:t>
      </w:r>
    </w:p>
    <w:p w:rsidR="008E2C9D" w:rsidRPr="001F339E" w:rsidRDefault="00957D7C" w:rsidP="0066224F">
      <w:pPr>
        <w:pStyle w:val="ListParagraph"/>
      </w:pPr>
      <w:r w:rsidRPr="001F339E">
        <w:t>And then write to the mouse the command 0xd4 to make it ready to receive the command –reset -and after make sure there is a device connected and then write 0xf4 to enable the device</w:t>
      </w:r>
      <w:r w:rsidR="008E2C9D" w:rsidRPr="001F339E">
        <w:t xml:space="preserve"> </w:t>
      </w:r>
      <w:r w:rsidRPr="001F339E">
        <w:t xml:space="preserve">, after this point you donot know whether the connected device is mouse so and the value written from the board 0x64 with 0x20 </w:t>
      </w:r>
      <w:r w:rsidR="00B84474" w:rsidRPr="001F339E">
        <w:t>and if the result is zero then the data comes from the keyboard else from the mouse.</w:t>
      </w:r>
    </w:p>
    <w:p w:rsidR="00B84474" w:rsidRPr="001F339E" w:rsidRDefault="00B84474" w:rsidP="0066224F">
      <w:pPr>
        <w:pStyle w:val="ListParagraph"/>
      </w:pPr>
      <w:r w:rsidRPr="001F339E">
        <w:t>We have four reads that we must do and those are :</w:t>
      </w:r>
    </w:p>
    <w:p w:rsidR="00B84474" w:rsidRPr="001F339E" w:rsidRDefault="00B84474" w:rsidP="00A33218">
      <w:pPr>
        <w:pStyle w:val="ListParagraph"/>
        <w:numPr>
          <w:ilvl w:val="0"/>
          <w:numId w:val="18"/>
        </w:numPr>
      </w:pPr>
      <w:r w:rsidRPr="001F339E">
        <w:t>The  first one is to read the status of the mouse whether there is button pushed or not</w:t>
      </w:r>
    </w:p>
    <w:p w:rsidR="00B84474" w:rsidRPr="001F339E" w:rsidRDefault="00B84474" w:rsidP="00A33218">
      <w:pPr>
        <w:pStyle w:val="ListParagraph"/>
        <w:numPr>
          <w:ilvl w:val="0"/>
          <w:numId w:val="18"/>
        </w:numPr>
      </w:pPr>
      <w:r w:rsidRPr="001F339E">
        <w:t>The second one is to read the status of the x axis</w:t>
      </w:r>
    </w:p>
    <w:p w:rsidR="00B84474" w:rsidRPr="001F339E" w:rsidRDefault="00B84474" w:rsidP="00A33218">
      <w:pPr>
        <w:pStyle w:val="ListParagraph"/>
        <w:numPr>
          <w:ilvl w:val="0"/>
          <w:numId w:val="18"/>
        </w:numPr>
      </w:pPr>
      <w:r w:rsidRPr="001F339E">
        <w:t>The third read is to define the status of the y axis</w:t>
      </w:r>
    </w:p>
    <w:p w:rsidR="00B84474" w:rsidRPr="001F339E" w:rsidRDefault="00B84474" w:rsidP="00A33218">
      <w:pPr>
        <w:pStyle w:val="ListParagraph"/>
        <w:numPr>
          <w:ilvl w:val="0"/>
          <w:numId w:val="18"/>
        </w:numPr>
      </w:pPr>
      <w:r w:rsidRPr="001F339E">
        <w:t>The fourth one is to read the value of the z axis</w:t>
      </w:r>
    </w:p>
    <w:p w:rsidR="00B84474" w:rsidRPr="001F339E" w:rsidRDefault="00B84474" w:rsidP="00B84474">
      <w:pPr>
        <w:ind w:left="720"/>
      </w:pPr>
      <w:r w:rsidRPr="001F339E">
        <w:t>Pseudo-Code:</w:t>
      </w:r>
    </w:p>
    <w:p w:rsidR="00B84474" w:rsidRPr="001F339E" w:rsidRDefault="00B84474" w:rsidP="00B84474">
      <w:pPr>
        <w:ind w:left="720"/>
      </w:pPr>
      <w:r w:rsidRPr="001F339E">
        <w:t>1-clear the interrupts</w:t>
      </w:r>
    </w:p>
    <w:p w:rsidR="00B84474" w:rsidRPr="001F339E" w:rsidRDefault="00B84474" w:rsidP="00B84474">
      <w:pPr>
        <w:ind w:left="720"/>
      </w:pPr>
      <w:r w:rsidRPr="001F339E">
        <w:t>2-initilize the graphics mode</w:t>
      </w:r>
    </w:p>
    <w:p w:rsidR="00B84474" w:rsidRPr="001F339E" w:rsidRDefault="00B84474" w:rsidP="00B84474">
      <w:pPr>
        <w:ind w:left="720"/>
      </w:pPr>
      <w:r w:rsidRPr="001F339E">
        <w:t>3-reset the mouse and that by write the value 0xd4 to the port 0x64</w:t>
      </w:r>
    </w:p>
    <w:p w:rsidR="00B84474" w:rsidRPr="001F339E" w:rsidRDefault="00B84474" w:rsidP="00B84474">
      <w:pPr>
        <w:ind w:left="720"/>
      </w:pPr>
      <w:r w:rsidRPr="001F339E">
        <w:t>4-enable the mouse and that by write the value 0xf4 to the mouse</w:t>
      </w:r>
    </w:p>
    <w:p w:rsidR="00B84474" w:rsidRPr="001F339E" w:rsidRDefault="00B84474" w:rsidP="00B84474">
      <w:pPr>
        <w:ind w:left="720"/>
      </w:pPr>
      <w:r w:rsidRPr="001F339E">
        <w:lastRenderedPageBreak/>
        <w:t>5-Anding the value read from the port 0x64 with 0x20 and if the result is zero the data comes from the keyboard else it came from the mouse</w:t>
      </w:r>
    </w:p>
    <w:p w:rsidR="00B84474" w:rsidRPr="001F339E" w:rsidRDefault="00B84474" w:rsidP="00B84474">
      <w:pPr>
        <w:ind w:left="720"/>
      </w:pPr>
      <w:r w:rsidRPr="001F339E">
        <w:t>6-after make sure the data are from the mouse then you must encounter with four reads operations</w:t>
      </w:r>
    </w:p>
    <w:p w:rsidR="00B84474" w:rsidRPr="001F339E" w:rsidRDefault="00B84474" w:rsidP="00B84474">
      <w:pPr>
        <w:ind w:left="720"/>
      </w:pPr>
      <w:r w:rsidRPr="001F339E">
        <w:t>7-the first read operation enables you to know the status of the mouse and if there is button pressed or not and this is done by and the value read from the port 0x60 –note before we reached to this point we have made sure that the data came from the general port 0x64 are came from the mouse-and after the anding process if the result in the al is zero then there is no key pressed ,if one the left button is pressed ,else the right button is pressed</w:t>
      </w:r>
    </w:p>
    <w:p w:rsidR="0066224F" w:rsidRPr="001F339E" w:rsidRDefault="00B84474" w:rsidP="00E22544">
      <w:pPr>
        <w:ind w:left="720"/>
      </w:pPr>
      <w:r w:rsidRPr="001F339E">
        <w:t>8-the next read process from the port 0x60-note the read process is done by the command in al,</w:t>
      </w:r>
      <w:r w:rsidR="00E22544" w:rsidRPr="001F339E">
        <w:t xml:space="preserve"> </w:t>
      </w:r>
      <w:r w:rsidRPr="001F339E">
        <w:t xml:space="preserve">0x60-enables you to know the </w:t>
      </w:r>
      <w:r w:rsidR="00E22544" w:rsidRPr="001F339E">
        <w:t>dislodges from the previous x axis position</w:t>
      </w:r>
    </w:p>
    <w:p w:rsidR="00E22544" w:rsidRPr="001F339E" w:rsidRDefault="00E22544" w:rsidP="00E22544">
      <w:pPr>
        <w:ind w:left="720"/>
      </w:pPr>
      <w:r w:rsidRPr="001F339E">
        <w:t>9-the next read process from the port 0x60 enables you to know the z axis verifications</w:t>
      </w:r>
    </w:p>
    <w:p w:rsidR="00E22544" w:rsidRPr="001F339E" w:rsidRDefault="000D31E2" w:rsidP="00E22544">
      <w:pPr>
        <w:ind w:left="720"/>
      </w:pPr>
      <w:r w:rsidRPr="001F339E">
        <w:t>/////////////the end of the mouse operation</w:t>
      </w:r>
    </w:p>
    <w:p w:rsidR="000D31E2" w:rsidRPr="001F339E" w:rsidRDefault="000D31E2"/>
    <w:p w:rsidR="000D31E2" w:rsidRPr="001F339E" w:rsidRDefault="000D31E2" w:rsidP="000D31E2">
      <w:pPr>
        <w:pStyle w:val="ListParagraph"/>
      </w:pPr>
      <w:r w:rsidRPr="001F339E">
        <w:t xml:space="preserve"> 4-The Erase Operation</w:t>
      </w:r>
    </w:p>
    <w:p w:rsidR="000D31E2" w:rsidRPr="001F339E" w:rsidRDefault="000D31E2" w:rsidP="000D31E2">
      <w:pPr>
        <w:pStyle w:val="ListParagraph"/>
      </w:pPr>
      <w:r w:rsidRPr="001F339E">
        <w:t xml:space="preserve">           The erase command is done by press the button E in the keyboard and after  the button is read from the keyboard the background is coloured with the white color form the point zero, zero until the boarder of the color table</w:t>
      </w:r>
    </w:p>
    <w:p w:rsidR="000D31E2" w:rsidRPr="001F339E" w:rsidRDefault="000D31E2" w:rsidP="000D31E2">
      <w:pPr>
        <w:pStyle w:val="ListParagraph"/>
      </w:pPr>
    </w:p>
    <w:p w:rsidR="008D0A13" w:rsidRPr="001F339E" w:rsidRDefault="008D0A13"/>
    <w:p w:rsidR="008D0A13" w:rsidRPr="001F339E" w:rsidRDefault="008D0A13"/>
    <w:p w:rsidR="008D0A13" w:rsidRPr="001F339E" w:rsidRDefault="008D0A13">
      <w:r w:rsidRPr="001F339E">
        <w:t xml:space="preserve">          5-The Spray(Bakhakh)</w:t>
      </w:r>
    </w:p>
    <w:p w:rsidR="008D0A13" w:rsidRPr="001F339E" w:rsidRDefault="008D0A13" w:rsidP="008D0A13">
      <w:pPr>
        <w:rPr>
          <w:b/>
          <w:bCs/>
        </w:rPr>
      </w:pPr>
      <w:r w:rsidRPr="001F339E">
        <w:rPr>
          <w:b/>
          <w:bCs/>
        </w:rPr>
        <w:t>Bakhakh Algorithm</w:t>
      </w:r>
    </w:p>
    <w:p w:rsidR="008D0A13" w:rsidRPr="001F339E" w:rsidRDefault="008D0A13" w:rsidP="008D0A13">
      <w:pPr>
        <w:pStyle w:val="ListParagraph"/>
        <w:numPr>
          <w:ilvl w:val="0"/>
          <w:numId w:val="19"/>
        </w:numPr>
        <w:spacing w:before="0" w:after="160" w:line="259" w:lineRule="auto"/>
        <w:rPr>
          <w:b/>
          <w:bCs/>
        </w:rPr>
      </w:pPr>
      <w:r w:rsidRPr="001F339E">
        <w:rPr>
          <w:b/>
          <w:bCs/>
        </w:rPr>
        <w:t>random function:</w:t>
      </w:r>
    </w:p>
    <w:p w:rsidR="008D0A13" w:rsidRPr="001F339E" w:rsidRDefault="001F339E" w:rsidP="008D0A13">
      <w:pPr>
        <w:ind w:left="360"/>
      </w:pPr>
      <w:r w:rsidRPr="001F339E">
        <w:t xml:space="preserve">firstly we </w:t>
      </w:r>
      <w:r w:rsidR="008D0A13" w:rsidRPr="001F339E">
        <w:t>used an “ read stamp-counter” (rdstc) instruction that put an 64 bit random number of the clock-cycles since the last reset of the processor</w:t>
      </w:r>
    </w:p>
    <w:p w:rsidR="008D0A13" w:rsidRPr="001F339E" w:rsidRDefault="008D0A13" w:rsidP="008D0A13">
      <w:pPr>
        <w:ind w:left="360"/>
      </w:pPr>
      <w:r w:rsidRPr="001F339E">
        <w:t>the instruction reserves its value and divide it into the registers EAX and EDX</w:t>
      </w:r>
    </w:p>
    <w:p w:rsidR="008D0A13" w:rsidRPr="001F339E" w:rsidRDefault="008D0A13" w:rsidP="008D0A13">
      <w:pPr>
        <w:ind w:left="360"/>
      </w:pPr>
      <w:r w:rsidRPr="001F339E">
        <w:t xml:space="preserve">and we are using the EAX register for the multiplication and division operations </w:t>
      </w:r>
    </w:p>
    <w:p w:rsidR="008D0A13" w:rsidRPr="001F339E" w:rsidRDefault="008D0A13" w:rsidP="008D0A13">
      <w:pPr>
        <w:ind w:left="360"/>
      </w:pPr>
      <w:r w:rsidRPr="001F339E">
        <w:t>the EDX was set to zero to accept the modul</w:t>
      </w:r>
      <w:bookmarkStart w:id="5" w:name="_GoBack"/>
      <w:bookmarkEnd w:id="5"/>
      <w:r w:rsidRPr="001F339E">
        <w:t>us of the division</w:t>
      </w:r>
    </w:p>
    <w:p w:rsidR="008D0A13" w:rsidRPr="001F339E" w:rsidRDefault="008D0A13" w:rsidP="008D0A13">
      <w:pPr>
        <w:ind w:left="360"/>
      </w:pPr>
      <w:r w:rsidRPr="001F339E">
        <w:lastRenderedPageBreak/>
        <w:t>the border of the square that the bakhakh is limited to a value of 5</w:t>
      </w:r>
    </w:p>
    <w:p w:rsidR="008D0A13" w:rsidRPr="001F339E" w:rsidRDefault="008D0A13" w:rsidP="008D0A13">
      <w:pPr>
        <w:ind w:left="360"/>
      </w:pPr>
      <w:r w:rsidRPr="001F339E">
        <w:t>ebx was set to 5</w:t>
      </w:r>
    </w:p>
    <w:p w:rsidR="008D0A13" w:rsidRPr="001F339E" w:rsidRDefault="008D0A13" w:rsidP="008D0A13">
      <w:pPr>
        <w:ind w:left="360"/>
      </w:pPr>
      <w:r w:rsidRPr="001F339E">
        <w:t>then the random number of cycles is divided to the value of 5</w:t>
      </w:r>
    </w:p>
    <w:p w:rsidR="008D0A13" w:rsidRPr="001F339E" w:rsidRDefault="008D0A13" w:rsidP="008D0A13">
      <w:pPr>
        <w:ind w:left="360"/>
      </w:pPr>
      <w:r w:rsidRPr="001F339E">
        <w:t>and the random number in edx is saved in [random1].</w:t>
      </w:r>
    </w:p>
    <w:p w:rsidR="008D0A13" w:rsidRPr="001F339E" w:rsidRDefault="008D0A13" w:rsidP="008D0A13">
      <w:pPr>
        <w:pStyle w:val="ListParagraph"/>
        <w:numPr>
          <w:ilvl w:val="0"/>
          <w:numId w:val="19"/>
        </w:numPr>
        <w:spacing w:before="0" w:after="160" w:line="259" w:lineRule="auto"/>
        <w:rPr>
          <w:b/>
          <w:bCs/>
        </w:rPr>
      </w:pPr>
      <w:r w:rsidRPr="001F339E">
        <w:rPr>
          <w:b/>
          <w:bCs/>
        </w:rPr>
        <w:t>painter function:</w:t>
      </w:r>
    </w:p>
    <w:p w:rsidR="008D0A13" w:rsidRPr="001F339E" w:rsidRDefault="008D0A13" w:rsidP="008D0A13">
      <w:pPr>
        <w:spacing w:before="0" w:after="0"/>
      </w:pPr>
      <w:r w:rsidRPr="001F339E">
        <w:t>takes the color to be used by the interrupt from memory [color3]</w:t>
      </w:r>
    </w:p>
    <w:p w:rsidR="008D0A13" w:rsidRPr="001F339E" w:rsidRDefault="008D0A13" w:rsidP="008D0A13">
      <w:pPr>
        <w:spacing w:before="0" w:after="0"/>
      </w:pPr>
      <w:r w:rsidRPr="001F339E">
        <w:t>and sets the coordinates of from [xrandom ] and [yrandom].</w:t>
      </w:r>
    </w:p>
    <w:p w:rsidR="008D0A13" w:rsidRPr="001F339E" w:rsidRDefault="008D0A13" w:rsidP="008D0A13">
      <w:pPr>
        <w:pStyle w:val="ListParagraph"/>
        <w:numPr>
          <w:ilvl w:val="0"/>
          <w:numId w:val="19"/>
        </w:numPr>
        <w:spacing w:before="0" w:after="160" w:line="259" w:lineRule="auto"/>
        <w:rPr>
          <w:b/>
          <w:bCs/>
        </w:rPr>
      </w:pPr>
      <w:r w:rsidRPr="001F339E">
        <w:rPr>
          <w:b/>
          <w:bCs/>
        </w:rPr>
        <w:t>checker function:</w:t>
      </w:r>
    </w:p>
    <w:p w:rsidR="008D0A13" w:rsidRPr="001F339E" w:rsidRDefault="008D0A13" w:rsidP="008D0A13">
      <w:r w:rsidRPr="001F339E">
        <w:t>sets the borders of xrandom and yrandom is that 0,259,0,199 respectively for x and y.</w:t>
      </w:r>
    </w:p>
    <w:p w:rsidR="008D0A13" w:rsidRPr="001F339E" w:rsidRDefault="008D0A13" w:rsidP="008D0A13">
      <w:pPr>
        <w:pStyle w:val="ListParagraph"/>
        <w:numPr>
          <w:ilvl w:val="0"/>
          <w:numId w:val="19"/>
        </w:numPr>
        <w:spacing w:before="0" w:after="160" w:line="259" w:lineRule="auto"/>
        <w:rPr>
          <w:b/>
          <w:bCs/>
        </w:rPr>
      </w:pPr>
      <w:r w:rsidRPr="001F339E">
        <w:rPr>
          <w:b/>
          <w:bCs/>
        </w:rPr>
        <w:t>Draw_bakhakh function:</w:t>
      </w:r>
    </w:p>
    <w:p w:rsidR="008D0A13" w:rsidRPr="001F339E" w:rsidRDefault="008D0A13" w:rsidP="008D0A13">
      <w:r w:rsidRPr="001F339E">
        <w:t>It firstly takes the current coordinates from the mouse and implies it as a center for the operation ; the operation is built on 4 loops that represent the number of quarters in which the spots are to be drawn</w:t>
      </w:r>
    </w:p>
    <w:p w:rsidR="008D0A13" w:rsidRPr="001F339E" w:rsidRDefault="008D0A13" w:rsidP="008D0A13">
      <w:r w:rsidRPr="001F339E">
        <w:t>For each loop (quarter) 4 spots are drawn countered by the register ESI</w:t>
      </w:r>
    </w:p>
    <w:p w:rsidR="008D0A13" w:rsidRPr="001F339E" w:rsidRDefault="008D0A13" w:rsidP="008D0A13">
      <w:r w:rsidRPr="001F339E">
        <w:t>The nature of quarters:</w:t>
      </w:r>
    </w:p>
    <w:p w:rsidR="008D0A13" w:rsidRPr="001F339E" w:rsidRDefault="008D0A13" w:rsidP="008D0A13">
      <w:r w:rsidRPr="001F339E">
        <w:t>Its primary reason for existence in our code Is that the random function generates only positive numbers ; and negative ones are important if a whole around spots are to be drawn around the center of operation</w:t>
      </w:r>
    </w:p>
    <w:p w:rsidR="008D0A13" w:rsidRPr="001F339E" w:rsidRDefault="008D0A13" w:rsidP="008D0A13">
      <w:r w:rsidRPr="001F339E">
        <w:t>And the numeric explanation are:</w:t>
      </w:r>
    </w:p>
    <w:p w:rsidR="008D0A13" w:rsidRPr="001F339E" w:rsidRDefault="008D0A13" w:rsidP="008D0A13">
      <w:pPr>
        <w:pStyle w:val="ListParagraph"/>
        <w:numPr>
          <w:ilvl w:val="0"/>
          <w:numId w:val="20"/>
        </w:numPr>
        <w:spacing w:before="0" w:after="160" w:line="259" w:lineRule="auto"/>
      </w:pPr>
      <w:r w:rsidRPr="001F339E">
        <w:t>Loop1 : is the first quarter (+xrandom, -yrandom)</w:t>
      </w:r>
    </w:p>
    <w:p w:rsidR="008D0A13" w:rsidRPr="001F339E" w:rsidRDefault="008D0A13" w:rsidP="008D0A13">
      <w:pPr>
        <w:pStyle w:val="ListParagraph"/>
        <w:numPr>
          <w:ilvl w:val="0"/>
          <w:numId w:val="20"/>
        </w:numPr>
        <w:spacing w:before="0" w:after="160" w:line="259" w:lineRule="auto"/>
      </w:pPr>
      <w:r w:rsidRPr="001F339E">
        <w:t>Loop2 : is the second quarter (-xrandom, -yrandom)</w:t>
      </w:r>
    </w:p>
    <w:p w:rsidR="008D0A13" w:rsidRPr="001F339E" w:rsidRDefault="008D0A13" w:rsidP="008D0A13">
      <w:pPr>
        <w:pStyle w:val="ListParagraph"/>
        <w:numPr>
          <w:ilvl w:val="0"/>
          <w:numId w:val="20"/>
        </w:numPr>
        <w:spacing w:before="0" w:after="160" w:line="259" w:lineRule="auto"/>
      </w:pPr>
      <w:r w:rsidRPr="001F339E">
        <w:t>Loop3 : is the third quarter (-xrandom, +yrandom)</w:t>
      </w:r>
    </w:p>
    <w:p w:rsidR="008D0A13" w:rsidRPr="001F339E" w:rsidRDefault="008D0A13" w:rsidP="008D0A13">
      <w:pPr>
        <w:pStyle w:val="ListParagraph"/>
        <w:numPr>
          <w:ilvl w:val="0"/>
          <w:numId w:val="20"/>
        </w:numPr>
        <w:spacing w:before="0" w:after="160" w:line="259" w:lineRule="auto"/>
      </w:pPr>
      <w:r w:rsidRPr="001F339E">
        <w:t>Loop4 : is the fourth quarter (+xrandom, +yrandom)</w:t>
      </w:r>
    </w:p>
    <w:p w:rsidR="008D0A13" w:rsidRPr="001F339E" w:rsidRDefault="008D0A13" w:rsidP="008D0A13">
      <w:pPr>
        <w:ind w:left="360"/>
      </w:pPr>
    </w:p>
    <w:p w:rsidR="008D0A13" w:rsidRPr="001F339E" w:rsidRDefault="008D0A13" w:rsidP="008D0A13">
      <w:pPr>
        <w:ind w:left="360"/>
      </w:pPr>
      <w:r w:rsidRPr="001F339E">
        <w:t>The loops passes through the previous functions into doing its functions and finally after the 4 loops are done the code returns to the point where the status of the program is checking the status of the keyboard and mouse and whether to keep using the bakhakh nor not.</w:t>
      </w:r>
    </w:p>
    <w:p w:rsidR="008D0A13" w:rsidRPr="001F339E" w:rsidRDefault="008D0A13" w:rsidP="008D0A13">
      <w:pPr>
        <w:ind w:left="360"/>
      </w:pPr>
    </w:p>
    <w:p w:rsidR="008D0A13" w:rsidRPr="001F339E" w:rsidRDefault="008D0A13" w:rsidP="008D0A13"/>
    <w:p w:rsidR="008D0A13" w:rsidRPr="001F339E" w:rsidRDefault="008D0A13"/>
    <w:p w:rsidR="000C3DE8" w:rsidRPr="001F339E" w:rsidRDefault="008D0A13">
      <w:r w:rsidRPr="001F339E">
        <w:lastRenderedPageBreak/>
        <w:t xml:space="preserve">               </w:t>
      </w:r>
      <w:r w:rsidR="000C3DE8" w:rsidRPr="001F339E">
        <w:br w:type="page"/>
      </w:r>
    </w:p>
    <w:p w:rsidR="000C3DE8" w:rsidRPr="001F339E" w:rsidRDefault="000C3DE8">
      <w:r w:rsidRPr="001F339E">
        <w:lastRenderedPageBreak/>
        <w:t>5-What did we achieved and what are you did not achieve</w:t>
      </w:r>
    </w:p>
    <w:p w:rsidR="000D31E2" w:rsidRPr="001F339E" w:rsidRDefault="000C3DE8" w:rsidP="00A54C81">
      <w:r w:rsidRPr="001F339E">
        <w:t xml:space="preserve">             Praise be to God we have achieved all the desired tasks, and we managed to add some desired tasks such as rectangle, quad , triangle, and the sweet </w:t>
      </w:r>
      <w:r w:rsidR="00A54C81" w:rsidRPr="001F339E">
        <w:t>SPRAY</w:t>
      </w:r>
      <w:r w:rsidRPr="001F339E">
        <w:t xml:space="preserve"> .</w:t>
      </w:r>
      <w:r w:rsidR="000D31E2" w:rsidRPr="001F339E">
        <w:br w:type="page"/>
      </w:r>
    </w:p>
    <w:p w:rsidR="00757B16" w:rsidRPr="001F339E" w:rsidRDefault="00757B16"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C064C" w:rsidRPr="001F339E" w:rsidRDefault="002C064C" w:rsidP="00477508">
      <w:pPr>
        <w:pStyle w:val="ListParagraph"/>
      </w:pPr>
    </w:p>
    <w:p w:rsidR="002577A9" w:rsidRPr="001F339E" w:rsidRDefault="002577A9" w:rsidP="003646CC">
      <w:pPr>
        <w:pStyle w:val="ListParagraph"/>
      </w:pPr>
    </w:p>
    <w:p w:rsidR="003646CC" w:rsidRPr="001F339E" w:rsidRDefault="003646CC" w:rsidP="00097436">
      <w:pPr>
        <w:pStyle w:val="ListParagraph"/>
      </w:pPr>
    </w:p>
    <w:p w:rsidR="003646CC" w:rsidRPr="001F339E" w:rsidRDefault="003646CC" w:rsidP="00097436">
      <w:pPr>
        <w:pStyle w:val="ListParagraph"/>
      </w:pPr>
    </w:p>
    <w:p w:rsidR="003646CC" w:rsidRPr="001F339E" w:rsidRDefault="003646CC" w:rsidP="00097436">
      <w:pPr>
        <w:pStyle w:val="ListParagraph"/>
      </w:pPr>
    </w:p>
    <w:p w:rsidR="003646CC" w:rsidRPr="001F339E" w:rsidRDefault="003646CC" w:rsidP="00097436">
      <w:pPr>
        <w:pStyle w:val="ListParagraph"/>
      </w:pPr>
    </w:p>
    <w:p w:rsidR="00097436" w:rsidRPr="001F339E" w:rsidRDefault="00097436" w:rsidP="00FA73EC">
      <w:pPr>
        <w:ind w:left="720"/>
        <w:rPr>
          <w:lang w:val="en-GB"/>
        </w:rPr>
      </w:pPr>
    </w:p>
    <w:sectPr w:rsidR="00097436" w:rsidRPr="001F339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FD3" w:rsidRDefault="00585FD3" w:rsidP="00C6554A">
      <w:pPr>
        <w:spacing w:before="0" w:after="0" w:line="240" w:lineRule="auto"/>
      </w:pPr>
      <w:r>
        <w:separator/>
      </w:r>
    </w:p>
  </w:endnote>
  <w:endnote w:type="continuationSeparator" w:id="0">
    <w:p w:rsidR="00585FD3" w:rsidRDefault="00585FD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1F339E">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FD3" w:rsidRDefault="00585FD3" w:rsidP="00C6554A">
      <w:pPr>
        <w:spacing w:before="0" w:after="0" w:line="240" w:lineRule="auto"/>
      </w:pPr>
      <w:r>
        <w:separator/>
      </w:r>
    </w:p>
  </w:footnote>
  <w:footnote w:type="continuationSeparator" w:id="0">
    <w:p w:rsidR="00585FD3" w:rsidRDefault="00585FD3"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0D0B38"/>
    <w:multiLevelType w:val="hybridMultilevel"/>
    <w:tmpl w:val="20886E42"/>
    <w:lvl w:ilvl="0" w:tplc="BBDC76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00D2CCF"/>
    <w:multiLevelType w:val="hybridMultilevel"/>
    <w:tmpl w:val="A19A0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CA0FBF"/>
    <w:multiLevelType w:val="hybridMultilevel"/>
    <w:tmpl w:val="ABE4CCDA"/>
    <w:lvl w:ilvl="0" w:tplc="70A293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162303"/>
    <w:multiLevelType w:val="hybridMultilevel"/>
    <w:tmpl w:val="B7AE2B08"/>
    <w:lvl w:ilvl="0" w:tplc="B42EDF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94B324A"/>
    <w:multiLevelType w:val="hybridMultilevel"/>
    <w:tmpl w:val="E4A424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6"/>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30"/>
    <w:rsid w:val="00047961"/>
    <w:rsid w:val="00097436"/>
    <w:rsid w:val="000C3DE8"/>
    <w:rsid w:val="000D31E2"/>
    <w:rsid w:val="00137EAA"/>
    <w:rsid w:val="00184D53"/>
    <w:rsid w:val="001F339E"/>
    <w:rsid w:val="002554CD"/>
    <w:rsid w:val="002577A9"/>
    <w:rsid w:val="00284F73"/>
    <w:rsid w:val="002913BB"/>
    <w:rsid w:val="00293B83"/>
    <w:rsid w:val="002A5E70"/>
    <w:rsid w:val="002B4294"/>
    <w:rsid w:val="002C064C"/>
    <w:rsid w:val="003229CE"/>
    <w:rsid w:val="00332C14"/>
    <w:rsid w:val="00333D0D"/>
    <w:rsid w:val="003646CC"/>
    <w:rsid w:val="00376F86"/>
    <w:rsid w:val="003771BF"/>
    <w:rsid w:val="003C6985"/>
    <w:rsid w:val="0042011E"/>
    <w:rsid w:val="00477508"/>
    <w:rsid w:val="004B0BE2"/>
    <w:rsid w:val="004C049F"/>
    <w:rsid w:val="004C7EAD"/>
    <w:rsid w:val="004D22A0"/>
    <w:rsid w:val="004D41E1"/>
    <w:rsid w:val="005000E2"/>
    <w:rsid w:val="00544350"/>
    <w:rsid w:val="00585FD3"/>
    <w:rsid w:val="00591B60"/>
    <w:rsid w:val="00596ABE"/>
    <w:rsid w:val="005A1FF6"/>
    <w:rsid w:val="0066224F"/>
    <w:rsid w:val="00662596"/>
    <w:rsid w:val="006A3CE7"/>
    <w:rsid w:val="006B5F19"/>
    <w:rsid w:val="00755E30"/>
    <w:rsid w:val="00757B16"/>
    <w:rsid w:val="007A6E86"/>
    <w:rsid w:val="007E5627"/>
    <w:rsid w:val="007F65D0"/>
    <w:rsid w:val="007F6ED6"/>
    <w:rsid w:val="008B1B74"/>
    <w:rsid w:val="008D0A13"/>
    <w:rsid w:val="008D7E95"/>
    <w:rsid w:val="008E2C9D"/>
    <w:rsid w:val="00902926"/>
    <w:rsid w:val="00957D7C"/>
    <w:rsid w:val="009E3787"/>
    <w:rsid w:val="00A25679"/>
    <w:rsid w:val="00A54C81"/>
    <w:rsid w:val="00B62D6F"/>
    <w:rsid w:val="00B84474"/>
    <w:rsid w:val="00C60A47"/>
    <w:rsid w:val="00C6554A"/>
    <w:rsid w:val="00C76934"/>
    <w:rsid w:val="00CC46CA"/>
    <w:rsid w:val="00CD444D"/>
    <w:rsid w:val="00DA016E"/>
    <w:rsid w:val="00DB3CC4"/>
    <w:rsid w:val="00E22544"/>
    <w:rsid w:val="00EA02F9"/>
    <w:rsid w:val="00ED7C44"/>
    <w:rsid w:val="00EF3B10"/>
    <w:rsid w:val="00F34224"/>
    <w:rsid w:val="00F412B8"/>
    <w:rsid w:val="00FA73EC"/>
    <w:rsid w:val="00FB6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C3542-6D6A-4F27-94C0-63091FF7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A73EC"/>
    <w:pPr>
      <w:ind w:left="720"/>
      <w:contextualSpacing/>
    </w:pPr>
  </w:style>
  <w:style w:type="paragraph" w:styleId="NormalWeb">
    <w:name w:val="Normal (Web)"/>
    <w:basedOn w:val="Normal"/>
    <w:uiPriority w:val="99"/>
    <w:semiHidden/>
    <w:unhideWhenUsed/>
    <w:rsid w:val="00FB69E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295">
      <w:bodyDiv w:val="1"/>
      <w:marLeft w:val="0"/>
      <w:marRight w:val="0"/>
      <w:marTop w:val="0"/>
      <w:marBottom w:val="0"/>
      <w:divBdr>
        <w:top w:val="none" w:sz="0" w:space="0" w:color="auto"/>
        <w:left w:val="none" w:sz="0" w:space="0" w:color="auto"/>
        <w:bottom w:val="none" w:sz="0" w:space="0" w:color="auto"/>
        <w:right w:val="none" w:sz="0" w:space="0" w:color="auto"/>
      </w:divBdr>
    </w:div>
    <w:div w:id="304043623">
      <w:bodyDiv w:val="1"/>
      <w:marLeft w:val="0"/>
      <w:marRight w:val="0"/>
      <w:marTop w:val="0"/>
      <w:marBottom w:val="0"/>
      <w:divBdr>
        <w:top w:val="none" w:sz="0" w:space="0" w:color="auto"/>
        <w:left w:val="none" w:sz="0" w:space="0" w:color="auto"/>
        <w:bottom w:val="none" w:sz="0" w:space="0" w:color="auto"/>
        <w:right w:val="none" w:sz="0" w:space="0" w:color="auto"/>
      </w:divBdr>
    </w:div>
    <w:div w:id="662589391">
      <w:bodyDiv w:val="1"/>
      <w:marLeft w:val="0"/>
      <w:marRight w:val="0"/>
      <w:marTop w:val="0"/>
      <w:marBottom w:val="0"/>
      <w:divBdr>
        <w:top w:val="none" w:sz="0" w:space="0" w:color="auto"/>
        <w:left w:val="none" w:sz="0" w:space="0" w:color="auto"/>
        <w:bottom w:val="none" w:sz="0" w:space="0" w:color="auto"/>
        <w:right w:val="none" w:sz="0" w:space="0" w:color="auto"/>
      </w:divBdr>
    </w:div>
    <w:div w:id="782530323">
      <w:bodyDiv w:val="1"/>
      <w:marLeft w:val="0"/>
      <w:marRight w:val="0"/>
      <w:marTop w:val="0"/>
      <w:marBottom w:val="0"/>
      <w:divBdr>
        <w:top w:val="none" w:sz="0" w:space="0" w:color="auto"/>
        <w:left w:val="none" w:sz="0" w:space="0" w:color="auto"/>
        <w:bottom w:val="none" w:sz="0" w:space="0" w:color="auto"/>
        <w:right w:val="none" w:sz="0" w:space="0" w:color="auto"/>
      </w:divBdr>
    </w:div>
    <w:div w:id="1930693504">
      <w:bodyDiv w:val="1"/>
      <w:marLeft w:val="0"/>
      <w:marRight w:val="0"/>
      <w:marTop w:val="0"/>
      <w:marBottom w:val="0"/>
      <w:divBdr>
        <w:top w:val="none" w:sz="0" w:space="0" w:color="auto"/>
        <w:left w:val="none" w:sz="0" w:space="0" w:color="auto"/>
        <w:bottom w:val="none" w:sz="0" w:space="0" w:color="auto"/>
        <w:right w:val="none" w:sz="0" w:space="0" w:color="auto"/>
      </w:divBdr>
      <w:divsChild>
        <w:div w:id="2051369361">
          <w:marLeft w:val="0"/>
          <w:marRight w:val="0"/>
          <w:marTop w:val="0"/>
          <w:marBottom w:val="0"/>
          <w:divBdr>
            <w:top w:val="none" w:sz="0" w:space="0" w:color="auto"/>
            <w:left w:val="none" w:sz="0" w:space="0" w:color="auto"/>
            <w:bottom w:val="none" w:sz="0" w:space="0" w:color="auto"/>
            <w:right w:val="none" w:sz="0" w:space="0" w:color="auto"/>
          </w:divBdr>
          <w:divsChild>
            <w:div w:id="1670712262">
              <w:marLeft w:val="0"/>
              <w:marRight w:val="0"/>
              <w:marTop w:val="0"/>
              <w:marBottom w:val="0"/>
              <w:divBdr>
                <w:top w:val="none" w:sz="0" w:space="0" w:color="auto"/>
                <w:left w:val="none" w:sz="0" w:space="0" w:color="auto"/>
                <w:bottom w:val="none" w:sz="0" w:space="0" w:color="auto"/>
                <w:right w:val="none" w:sz="0" w:space="0" w:color="auto"/>
              </w:divBdr>
            </w:div>
            <w:div w:id="623195068">
              <w:marLeft w:val="0"/>
              <w:marRight w:val="0"/>
              <w:marTop w:val="0"/>
              <w:marBottom w:val="0"/>
              <w:divBdr>
                <w:top w:val="none" w:sz="0" w:space="0" w:color="auto"/>
                <w:left w:val="none" w:sz="0" w:space="0" w:color="auto"/>
                <w:bottom w:val="none" w:sz="0" w:space="0" w:color="auto"/>
                <w:right w:val="none" w:sz="0" w:space="0" w:color="auto"/>
              </w:divBdr>
            </w:div>
            <w:div w:id="1191382467">
              <w:marLeft w:val="0"/>
              <w:marRight w:val="0"/>
              <w:marTop w:val="0"/>
              <w:marBottom w:val="0"/>
              <w:divBdr>
                <w:top w:val="none" w:sz="0" w:space="0" w:color="auto"/>
                <w:left w:val="none" w:sz="0" w:space="0" w:color="auto"/>
                <w:bottom w:val="none" w:sz="0" w:space="0" w:color="auto"/>
                <w:right w:val="none" w:sz="0" w:space="0" w:color="auto"/>
              </w:divBdr>
            </w:div>
            <w:div w:id="1826121538">
              <w:marLeft w:val="0"/>
              <w:marRight w:val="0"/>
              <w:marTop w:val="0"/>
              <w:marBottom w:val="0"/>
              <w:divBdr>
                <w:top w:val="none" w:sz="0" w:space="0" w:color="auto"/>
                <w:left w:val="none" w:sz="0" w:space="0" w:color="auto"/>
                <w:bottom w:val="none" w:sz="0" w:space="0" w:color="auto"/>
                <w:right w:val="none" w:sz="0" w:space="0" w:color="auto"/>
              </w:divBdr>
            </w:div>
            <w:div w:id="75826419">
              <w:marLeft w:val="0"/>
              <w:marRight w:val="0"/>
              <w:marTop w:val="0"/>
              <w:marBottom w:val="0"/>
              <w:divBdr>
                <w:top w:val="none" w:sz="0" w:space="0" w:color="auto"/>
                <w:left w:val="none" w:sz="0" w:space="0" w:color="auto"/>
                <w:bottom w:val="none" w:sz="0" w:space="0" w:color="auto"/>
                <w:right w:val="none" w:sz="0" w:space="0" w:color="auto"/>
              </w:divBdr>
            </w:div>
            <w:div w:id="1759784282">
              <w:marLeft w:val="0"/>
              <w:marRight w:val="0"/>
              <w:marTop w:val="0"/>
              <w:marBottom w:val="0"/>
              <w:divBdr>
                <w:top w:val="none" w:sz="0" w:space="0" w:color="auto"/>
                <w:left w:val="none" w:sz="0" w:space="0" w:color="auto"/>
                <w:bottom w:val="none" w:sz="0" w:space="0" w:color="auto"/>
                <w:right w:val="none" w:sz="0" w:space="0" w:color="auto"/>
              </w:divBdr>
            </w:div>
            <w:div w:id="1849758211">
              <w:marLeft w:val="0"/>
              <w:marRight w:val="0"/>
              <w:marTop w:val="0"/>
              <w:marBottom w:val="0"/>
              <w:divBdr>
                <w:top w:val="none" w:sz="0" w:space="0" w:color="auto"/>
                <w:left w:val="none" w:sz="0" w:space="0" w:color="auto"/>
                <w:bottom w:val="none" w:sz="0" w:space="0" w:color="auto"/>
                <w:right w:val="none" w:sz="0" w:space="0" w:color="auto"/>
              </w:divBdr>
            </w:div>
            <w:div w:id="2081319673">
              <w:marLeft w:val="0"/>
              <w:marRight w:val="0"/>
              <w:marTop w:val="0"/>
              <w:marBottom w:val="0"/>
              <w:divBdr>
                <w:top w:val="none" w:sz="0" w:space="0" w:color="auto"/>
                <w:left w:val="none" w:sz="0" w:space="0" w:color="auto"/>
                <w:bottom w:val="none" w:sz="0" w:space="0" w:color="auto"/>
                <w:right w:val="none" w:sz="0" w:space="0" w:color="auto"/>
              </w:divBdr>
            </w:div>
            <w:div w:id="70667059">
              <w:marLeft w:val="0"/>
              <w:marRight w:val="0"/>
              <w:marTop w:val="0"/>
              <w:marBottom w:val="0"/>
              <w:divBdr>
                <w:top w:val="none" w:sz="0" w:space="0" w:color="auto"/>
                <w:left w:val="none" w:sz="0" w:space="0" w:color="auto"/>
                <w:bottom w:val="none" w:sz="0" w:space="0" w:color="auto"/>
                <w:right w:val="none" w:sz="0" w:space="0" w:color="auto"/>
              </w:divBdr>
            </w:div>
            <w:div w:id="2113814453">
              <w:marLeft w:val="0"/>
              <w:marRight w:val="0"/>
              <w:marTop w:val="0"/>
              <w:marBottom w:val="0"/>
              <w:divBdr>
                <w:top w:val="none" w:sz="0" w:space="0" w:color="auto"/>
                <w:left w:val="none" w:sz="0" w:space="0" w:color="auto"/>
                <w:bottom w:val="none" w:sz="0" w:space="0" w:color="auto"/>
                <w:right w:val="none" w:sz="0" w:space="0" w:color="auto"/>
              </w:divBdr>
            </w:div>
            <w:div w:id="619267431">
              <w:marLeft w:val="0"/>
              <w:marRight w:val="0"/>
              <w:marTop w:val="0"/>
              <w:marBottom w:val="0"/>
              <w:divBdr>
                <w:top w:val="none" w:sz="0" w:space="0" w:color="auto"/>
                <w:left w:val="none" w:sz="0" w:space="0" w:color="auto"/>
                <w:bottom w:val="none" w:sz="0" w:space="0" w:color="auto"/>
                <w:right w:val="none" w:sz="0" w:space="0" w:color="auto"/>
              </w:divBdr>
            </w:div>
            <w:div w:id="660932361">
              <w:marLeft w:val="0"/>
              <w:marRight w:val="0"/>
              <w:marTop w:val="0"/>
              <w:marBottom w:val="0"/>
              <w:divBdr>
                <w:top w:val="none" w:sz="0" w:space="0" w:color="auto"/>
                <w:left w:val="none" w:sz="0" w:space="0" w:color="auto"/>
                <w:bottom w:val="none" w:sz="0" w:space="0" w:color="auto"/>
                <w:right w:val="none" w:sz="0" w:space="0" w:color="auto"/>
              </w:divBdr>
            </w:div>
            <w:div w:id="1998458623">
              <w:marLeft w:val="0"/>
              <w:marRight w:val="0"/>
              <w:marTop w:val="0"/>
              <w:marBottom w:val="0"/>
              <w:divBdr>
                <w:top w:val="none" w:sz="0" w:space="0" w:color="auto"/>
                <w:left w:val="none" w:sz="0" w:space="0" w:color="auto"/>
                <w:bottom w:val="none" w:sz="0" w:space="0" w:color="auto"/>
                <w:right w:val="none" w:sz="0" w:space="0" w:color="auto"/>
              </w:divBdr>
            </w:div>
            <w:div w:id="1315792547">
              <w:marLeft w:val="0"/>
              <w:marRight w:val="0"/>
              <w:marTop w:val="0"/>
              <w:marBottom w:val="0"/>
              <w:divBdr>
                <w:top w:val="none" w:sz="0" w:space="0" w:color="auto"/>
                <w:left w:val="none" w:sz="0" w:space="0" w:color="auto"/>
                <w:bottom w:val="none" w:sz="0" w:space="0" w:color="auto"/>
                <w:right w:val="none" w:sz="0" w:space="0" w:color="auto"/>
              </w:divBdr>
            </w:div>
            <w:div w:id="814637361">
              <w:marLeft w:val="0"/>
              <w:marRight w:val="0"/>
              <w:marTop w:val="0"/>
              <w:marBottom w:val="0"/>
              <w:divBdr>
                <w:top w:val="none" w:sz="0" w:space="0" w:color="auto"/>
                <w:left w:val="none" w:sz="0" w:space="0" w:color="auto"/>
                <w:bottom w:val="none" w:sz="0" w:space="0" w:color="auto"/>
                <w:right w:val="none" w:sz="0" w:space="0" w:color="auto"/>
              </w:divBdr>
            </w:div>
            <w:div w:id="969823369">
              <w:marLeft w:val="0"/>
              <w:marRight w:val="0"/>
              <w:marTop w:val="0"/>
              <w:marBottom w:val="0"/>
              <w:divBdr>
                <w:top w:val="none" w:sz="0" w:space="0" w:color="auto"/>
                <w:left w:val="none" w:sz="0" w:space="0" w:color="auto"/>
                <w:bottom w:val="none" w:sz="0" w:space="0" w:color="auto"/>
                <w:right w:val="none" w:sz="0" w:space="0" w:color="auto"/>
              </w:divBdr>
            </w:div>
            <w:div w:id="704643473">
              <w:marLeft w:val="0"/>
              <w:marRight w:val="0"/>
              <w:marTop w:val="0"/>
              <w:marBottom w:val="0"/>
              <w:divBdr>
                <w:top w:val="none" w:sz="0" w:space="0" w:color="auto"/>
                <w:left w:val="none" w:sz="0" w:space="0" w:color="auto"/>
                <w:bottom w:val="none" w:sz="0" w:space="0" w:color="auto"/>
                <w:right w:val="none" w:sz="0" w:space="0" w:color="auto"/>
              </w:divBdr>
            </w:div>
            <w:div w:id="696467522">
              <w:marLeft w:val="0"/>
              <w:marRight w:val="0"/>
              <w:marTop w:val="0"/>
              <w:marBottom w:val="0"/>
              <w:divBdr>
                <w:top w:val="none" w:sz="0" w:space="0" w:color="auto"/>
                <w:left w:val="none" w:sz="0" w:space="0" w:color="auto"/>
                <w:bottom w:val="none" w:sz="0" w:space="0" w:color="auto"/>
                <w:right w:val="none" w:sz="0" w:space="0" w:color="auto"/>
              </w:divBdr>
            </w:div>
            <w:div w:id="1288002512">
              <w:marLeft w:val="0"/>
              <w:marRight w:val="0"/>
              <w:marTop w:val="0"/>
              <w:marBottom w:val="0"/>
              <w:divBdr>
                <w:top w:val="none" w:sz="0" w:space="0" w:color="auto"/>
                <w:left w:val="none" w:sz="0" w:space="0" w:color="auto"/>
                <w:bottom w:val="none" w:sz="0" w:space="0" w:color="auto"/>
                <w:right w:val="none" w:sz="0" w:space="0" w:color="auto"/>
              </w:divBdr>
            </w:div>
            <w:div w:id="1256472997">
              <w:marLeft w:val="0"/>
              <w:marRight w:val="0"/>
              <w:marTop w:val="0"/>
              <w:marBottom w:val="0"/>
              <w:divBdr>
                <w:top w:val="none" w:sz="0" w:space="0" w:color="auto"/>
                <w:left w:val="none" w:sz="0" w:space="0" w:color="auto"/>
                <w:bottom w:val="none" w:sz="0" w:space="0" w:color="auto"/>
                <w:right w:val="none" w:sz="0" w:space="0" w:color="auto"/>
              </w:divBdr>
            </w:div>
            <w:div w:id="1790662826">
              <w:marLeft w:val="0"/>
              <w:marRight w:val="0"/>
              <w:marTop w:val="0"/>
              <w:marBottom w:val="0"/>
              <w:divBdr>
                <w:top w:val="none" w:sz="0" w:space="0" w:color="auto"/>
                <w:left w:val="none" w:sz="0" w:space="0" w:color="auto"/>
                <w:bottom w:val="none" w:sz="0" w:space="0" w:color="auto"/>
                <w:right w:val="none" w:sz="0" w:space="0" w:color="auto"/>
              </w:divBdr>
            </w:div>
            <w:div w:id="261884643">
              <w:marLeft w:val="0"/>
              <w:marRight w:val="0"/>
              <w:marTop w:val="0"/>
              <w:marBottom w:val="0"/>
              <w:divBdr>
                <w:top w:val="none" w:sz="0" w:space="0" w:color="auto"/>
                <w:left w:val="none" w:sz="0" w:space="0" w:color="auto"/>
                <w:bottom w:val="none" w:sz="0" w:space="0" w:color="auto"/>
                <w:right w:val="none" w:sz="0" w:space="0" w:color="auto"/>
              </w:divBdr>
            </w:div>
            <w:div w:id="974991742">
              <w:marLeft w:val="0"/>
              <w:marRight w:val="0"/>
              <w:marTop w:val="0"/>
              <w:marBottom w:val="0"/>
              <w:divBdr>
                <w:top w:val="none" w:sz="0" w:space="0" w:color="auto"/>
                <w:left w:val="none" w:sz="0" w:space="0" w:color="auto"/>
                <w:bottom w:val="none" w:sz="0" w:space="0" w:color="auto"/>
                <w:right w:val="none" w:sz="0" w:space="0" w:color="auto"/>
              </w:divBdr>
            </w:div>
            <w:div w:id="1334146970">
              <w:marLeft w:val="0"/>
              <w:marRight w:val="0"/>
              <w:marTop w:val="0"/>
              <w:marBottom w:val="0"/>
              <w:divBdr>
                <w:top w:val="none" w:sz="0" w:space="0" w:color="auto"/>
                <w:left w:val="none" w:sz="0" w:space="0" w:color="auto"/>
                <w:bottom w:val="none" w:sz="0" w:space="0" w:color="auto"/>
                <w:right w:val="none" w:sz="0" w:space="0" w:color="auto"/>
              </w:divBdr>
            </w:div>
            <w:div w:id="1743982703">
              <w:marLeft w:val="0"/>
              <w:marRight w:val="0"/>
              <w:marTop w:val="0"/>
              <w:marBottom w:val="0"/>
              <w:divBdr>
                <w:top w:val="none" w:sz="0" w:space="0" w:color="auto"/>
                <w:left w:val="none" w:sz="0" w:space="0" w:color="auto"/>
                <w:bottom w:val="none" w:sz="0" w:space="0" w:color="auto"/>
                <w:right w:val="none" w:sz="0" w:space="0" w:color="auto"/>
              </w:divBdr>
            </w:div>
            <w:div w:id="121581860">
              <w:marLeft w:val="0"/>
              <w:marRight w:val="0"/>
              <w:marTop w:val="0"/>
              <w:marBottom w:val="0"/>
              <w:divBdr>
                <w:top w:val="none" w:sz="0" w:space="0" w:color="auto"/>
                <w:left w:val="none" w:sz="0" w:space="0" w:color="auto"/>
                <w:bottom w:val="none" w:sz="0" w:space="0" w:color="auto"/>
                <w:right w:val="none" w:sz="0" w:space="0" w:color="auto"/>
              </w:divBdr>
            </w:div>
            <w:div w:id="1226799056">
              <w:marLeft w:val="0"/>
              <w:marRight w:val="0"/>
              <w:marTop w:val="0"/>
              <w:marBottom w:val="0"/>
              <w:divBdr>
                <w:top w:val="none" w:sz="0" w:space="0" w:color="auto"/>
                <w:left w:val="none" w:sz="0" w:space="0" w:color="auto"/>
                <w:bottom w:val="none" w:sz="0" w:space="0" w:color="auto"/>
                <w:right w:val="none" w:sz="0" w:space="0" w:color="auto"/>
              </w:divBdr>
            </w:div>
            <w:div w:id="243955387">
              <w:marLeft w:val="0"/>
              <w:marRight w:val="0"/>
              <w:marTop w:val="0"/>
              <w:marBottom w:val="0"/>
              <w:divBdr>
                <w:top w:val="none" w:sz="0" w:space="0" w:color="auto"/>
                <w:left w:val="none" w:sz="0" w:space="0" w:color="auto"/>
                <w:bottom w:val="none" w:sz="0" w:space="0" w:color="auto"/>
                <w:right w:val="none" w:sz="0" w:space="0" w:color="auto"/>
              </w:divBdr>
            </w:div>
            <w:div w:id="53739948">
              <w:marLeft w:val="0"/>
              <w:marRight w:val="0"/>
              <w:marTop w:val="0"/>
              <w:marBottom w:val="0"/>
              <w:divBdr>
                <w:top w:val="none" w:sz="0" w:space="0" w:color="auto"/>
                <w:left w:val="none" w:sz="0" w:space="0" w:color="auto"/>
                <w:bottom w:val="none" w:sz="0" w:space="0" w:color="auto"/>
                <w:right w:val="none" w:sz="0" w:space="0" w:color="auto"/>
              </w:divBdr>
            </w:div>
            <w:div w:id="1017389483">
              <w:marLeft w:val="0"/>
              <w:marRight w:val="0"/>
              <w:marTop w:val="0"/>
              <w:marBottom w:val="0"/>
              <w:divBdr>
                <w:top w:val="none" w:sz="0" w:space="0" w:color="auto"/>
                <w:left w:val="none" w:sz="0" w:space="0" w:color="auto"/>
                <w:bottom w:val="none" w:sz="0" w:space="0" w:color="auto"/>
                <w:right w:val="none" w:sz="0" w:space="0" w:color="auto"/>
              </w:divBdr>
            </w:div>
            <w:div w:id="1057557787">
              <w:marLeft w:val="0"/>
              <w:marRight w:val="0"/>
              <w:marTop w:val="0"/>
              <w:marBottom w:val="0"/>
              <w:divBdr>
                <w:top w:val="none" w:sz="0" w:space="0" w:color="auto"/>
                <w:left w:val="none" w:sz="0" w:space="0" w:color="auto"/>
                <w:bottom w:val="none" w:sz="0" w:space="0" w:color="auto"/>
                <w:right w:val="none" w:sz="0" w:space="0" w:color="auto"/>
              </w:divBdr>
            </w:div>
            <w:div w:id="1202323532">
              <w:marLeft w:val="0"/>
              <w:marRight w:val="0"/>
              <w:marTop w:val="0"/>
              <w:marBottom w:val="0"/>
              <w:divBdr>
                <w:top w:val="none" w:sz="0" w:space="0" w:color="auto"/>
                <w:left w:val="none" w:sz="0" w:space="0" w:color="auto"/>
                <w:bottom w:val="none" w:sz="0" w:space="0" w:color="auto"/>
                <w:right w:val="none" w:sz="0" w:space="0" w:color="auto"/>
              </w:divBdr>
            </w:div>
            <w:div w:id="1781415285">
              <w:marLeft w:val="0"/>
              <w:marRight w:val="0"/>
              <w:marTop w:val="0"/>
              <w:marBottom w:val="0"/>
              <w:divBdr>
                <w:top w:val="none" w:sz="0" w:space="0" w:color="auto"/>
                <w:left w:val="none" w:sz="0" w:space="0" w:color="auto"/>
                <w:bottom w:val="none" w:sz="0" w:space="0" w:color="auto"/>
                <w:right w:val="none" w:sz="0" w:space="0" w:color="auto"/>
              </w:divBdr>
            </w:div>
            <w:div w:id="1008018597">
              <w:marLeft w:val="0"/>
              <w:marRight w:val="0"/>
              <w:marTop w:val="0"/>
              <w:marBottom w:val="0"/>
              <w:divBdr>
                <w:top w:val="none" w:sz="0" w:space="0" w:color="auto"/>
                <w:left w:val="none" w:sz="0" w:space="0" w:color="auto"/>
                <w:bottom w:val="none" w:sz="0" w:space="0" w:color="auto"/>
                <w:right w:val="none" w:sz="0" w:space="0" w:color="auto"/>
              </w:divBdr>
            </w:div>
            <w:div w:id="1798061689">
              <w:marLeft w:val="0"/>
              <w:marRight w:val="0"/>
              <w:marTop w:val="0"/>
              <w:marBottom w:val="0"/>
              <w:divBdr>
                <w:top w:val="none" w:sz="0" w:space="0" w:color="auto"/>
                <w:left w:val="none" w:sz="0" w:space="0" w:color="auto"/>
                <w:bottom w:val="none" w:sz="0" w:space="0" w:color="auto"/>
                <w:right w:val="none" w:sz="0" w:space="0" w:color="auto"/>
              </w:divBdr>
            </w:div>
            <w:div w:id="1290353015">
              <w:marLeft w:val="0"/>
              <w:marRight w:val="0"/>
              <w:marTop w:val="0"/>
              <w:marBottom w:val="0"/>
              <w:divBdr>
                <w:top w:val="none" w:sz="0" w:space="0" w:color="auto"/>
                <w:left w:val="none" w:sz="0" w:space="0" w:color="auto"/>
                <w:bottom w:val="none" w:sz="0" w:space="0" w:color="auto"/>
                <w:right w:val="none" w:sz="0" w:space="0" w:color="auto"/>
              </w:divBdr>
            </w:div>
            <w:div w:id="397245578">
              <w:marLeft w:val="0"/>
              <w:marRight w:val="0"/>
              <w:marTop w:val="0"/>
              <w:marBottom w:val="0"/>
              <w:divBdr>
                <w:top w:val="none" w:sz="0" w:space="0" w:color="auto"/>
                <w:left w:val="none" w:sz="0" w:space="0" w:color="auto"/>
                <w:bottom w:val="none" w:sz="0" w:space="0" w:color="auto"/>
                <w:right w:val="none" w:sz="0" w:space="0" w:color="auto"/>
              </w:divBdr>
            </w:div>
            <w:div w:id="1654915128">
              <w:marLeft w:val="0"/>
              <w:marRight w:val="0"/>
              <w:marTop w:val="0"/>
              <w:marBottom w:val="0"/>
              <w:divBdr>
                <w:top w:val="none" w:sz="0" w:space="0" w:color="auto"/>
                <w:left w:val="none" w:sz="0" w:space="0" w:color="auto"/>
                <w:bottom w:val="none" w:sz="0" w:space="0" w:color="auto"/>
                <w:right w:val="none" w:sz="0" w:space="0" w:color="auto"/>
              </w:divBdr>
            </w:div>
            <w:div w:id="1531259716">
              <w:marLeft w:val="0"/>
              <w:marRight w:val="0"/>
              <w:marTop w:val="0"/>
              <w:marBottom w:val="0"/>
              <w:divBdr>
                <w:top w:val="none" w:sz="0" w:space="0" w:color="auto"/>
                <w:left w:val="none" w:sz="0" w:space="0" w:color="auto"/>
                <w:bottom w:val="none" w:sz="0" w:space="0" w:color="auto"/>
                <w:right w:val="none" w:sz="0" w:space="0" w:color="auto"/>
              </w:divBdr>
            </w:div>
            <w:div w:id="1692031812">
              <w:marLeft w:val="0"/>
              <w:marRight w:val="0"/>
              <w:marTop w:val="0"/>
              <w:marBottom w:val="0"/>
              <w:divBdr>
                <w:top w:val="none" w:sz="0" w:space="0" w:color="auto"/>
                <w:left w:val="none" w:sz="0" w:space="0" w:color="auto"/>
                <w:bottom w:val="none" w:sz="0" w:space="0" w:color="auto"/>
                <w:right w:val="none" w:sz="0" w:space="0" w:color="auto"/>
              </w:divBdr>
            </w:div>
            <w:div w:id="1870992740">
              <w:marLeft w:val="0"/>
              <w:marRight w:val="0"/>
              <w:marTop w:val="0"/>
              <w:marBottom w:val="0"/>
              <w:divBdr>
                <w:top w:val="none" w:sz="0" w:space="0" w:color="auto"/>
                <w:left w:val="none" w:sz="0" w:space="0" w:color="auto"/>
                <w:bottom w:val="none" w:sz="0" w:space="0" w:color="auto"/>
                <w:right w:val="none" w:sz="0" w:space="0" w:color="auto"/>
              </w:divBdr>
            </w:div>
            <w:div w:id="483352665">
              <w:marLeft w:val="0"/>
              <w:marRight w:val="0"/>
              <w:marTop w:val="0"/>
              <w:marBottom w:val="0"/>
              <w:divBdr>
                <w:top w:val="none" w:sz="0" w:space="0" w:color="auto"/>
                <w:left w:val="none" w:sz="0" w:space="0" w:color="auto"/>
                <w:bottom w:val="none" w:sz="0" w:space="0" w:color="auto"/>
                <w:right w:val="none" w:sz="0" w:space="0" w:color="auto"/>
              </w:divBdr>
            </w:div>
            <w:div w:id="1386951320">
              <w:marLeft w:val="0"/>
              <w:marRight w:val="0"/>
              <w:marTop w:val="0"/>
              <w:marBottom w:val="0"/>
              <w:divBdr>
                <w:top w:val="none" w:sz="0" w:space="0" w:color="auto"/>
                <w:left w:val="none" w:sz="0" w:space="0" w:color="auto"/>
                <w:bottom w:val="none" w:sz="0" w:space="0" w:color="auto"/>
                <w:right w:val="none" w:sz="0" w:space="0" w:color="auto"/>
              </w:divBdr>
            </w:div>
            <w:div w:id="23604878">
              <w:marLeft w:val="0"/>
              <w:marRight w:val="0"/>
              <w:marTop w:val="0"/>
              <w:marBottom w:val="0"/>
              <w:divBdr>
                <w:top w:val="none" w:sz="0" w:space="0" w:color="auto"/>
                <w:left w:val="none" w:sz="0" w:space="0" w:color="auto"/>
                <w:bottom w:val="none" w:sz="0" w:space="0" w:color="auto"/>
                <w:right w:val="none" w:sz="0" w:space="0" w:color="auto"/>
              </w:divBdr>
            </w:div>
            <w:div w:id="338430774">
              <w:marLeft w:val="0"/>
              <w:marRight w:val="0"/>
              <w:marTop w:val="0"/>
              <w:marBottom w:val="0"/>
              <w:divBdr>
                <w:top w:val="none" w:sz="0" w:space="0" w:color="auto"/>
                <w:left w:val="none" w:sz="0" w:space="0" w:color="auto"/>
                <w:bottom w:val="none" w:sz="0" w:space="0" w:color="auto"/>
                <w:right w:val="none" w:sz="0" w:space="0" w:color="auto"/>
              </w:divBdr>
            </w:div>
            <w:div w:id="873619127">
              <w:marLeft w:val="0"/>
              <w:marRight w:val="0"/>
              <w:marTop w:val="0"/>
              <w:marBottom w:val="0"/>
              <w:divBdr>
                <w:top w:val="none" w:sz="0" w:space="0" w:color="auto"/>
                <w:left w:val="none" w:sz="0" w:space="0" w:color="auto"/>
                <w:bottom w:val="none" w:sz="0" w:space="0" w:color="auto"/>
                <w:right w:val="none" w:sz="0" w:space="0" w:color="auto"/>
              </w:divBdr>
            </w:div>
            <w:div w:id="1026444089">
              <w:marLeft w:val="0"/>
              <w:marRight w:val="0"/>
              <w:marTop w:val="0"/>
              <w:marBottom w:val="0"/>
              <w:divBdr>
                <w:top w:val="none" w:sz="0" w:space="0" w:color="auto"/>
                <w:left w:val="none" w:sz="0" w:space="0" w:color="auto"/>
                <w:bottom w:val="none" w:sz="0" w:space="0" w:color="auto"/>
                <w:right w:val="none" w:sz="0" w:space="0" w:color="auto"/>
              </w:divBdr>
            </w:div>
            <w:div w:id="1875582293">
              <w:marLeft w:val="0"/>
              <w:marRight w:val="0"/>
              <w:marTop w:val="0"/>
              <w:marBottom w:val="0"/>
              <w:divBdr>
                <w:top w:val="none" w:sz="0" w:space="0" w:color="auto"/>
                <w:left w:val="none" w:sz="0" w:space="0" w:color="auto"/>
                <w:bottom w:val="none" w:sz="0" w:space="0" w:color="auto"/>
                <w:right w:val="none" w:sz="0" w:space="0" w:color="auto"/>
              </w:divBdr>
            </w:div>
            <w:div w:id="1714698180">
              <w:marLeft w:val="0"/>
              <w:marRight w:val="0"/>
              <w:marTop w:val="0"/>
              <w:marBottom w:val="0"/>
              <w:divBdr>
                <w:top w:val="none" w:sz="0" w:space="0" w:color="auto"/>
                <w:left w:val="none" w:sz="0" w:space="0" w:color="auto"/>
                <w:bottom w:val="none" w:sz="0" w:space="0" w:color="auto"/>
                <w:right w:val="none" w:sz="0" w:space="0" w:color="auto"/>
              </w:divBdr>
            </w:div>
            <w:div w:id="1624582051">
              <w:marLeft w:val="0"/>
              <w:marRight w:val="0"/>
              <w:marTop w:val="0"/>
              <w:marBottom w:val="0"/>
              <w:divBdr>
                <w:top w:val="none" w:sz="0" w:space="0" w:color="auto"/>
                <w:left w:val="none" w:sz="0" w:space="0" w:color="auto"/>
                <w:bottom w:val="none" w:sz="0" w:space="0" w:color="auto"/>
                <w:right w:val="none" w:sz="0" w:space="0" w:color="auto"/>
              </w:divBdr>
            </w:div>
            <w:div w:id="816727831">
              <w:marLeft w:val="0"/>
              <w:marRight w:val="0"/>
              <w:marTop w:val="0"/>
              <w:marBottom w:val="0"/>
              <w:divBdr>
                <w:top w:val="none" w:sz="0" w:space="0" w:color="auto"/>
                <w:left w:val="none" w:sz="0" w:space="0" w:color="auto"/>
                <w:bottom w:val="none" w:sz="0" w:space="0" w:color="auto"/>
                <w:right w:val="none" w:sz="0" w:space="0" w:color="auto"/>
              </w:divBdr>
            </w:div>
            <w:div w:id="1409108975">
              <w:marLeft w:val="0"/>
              <w:marRight w:val="0"/>
              <w:marTop w:val="0"/>
              <w:marBottom w:val="0"/>
              <w:divBdr>
                <w:top w:val="none" w:sz="0" w:space="0" w:color="auto"/>
                <w:left w:val="none" w:sz="0" w:space="0" w:color="auto"/>
                <w:bottom w:val="none" w:sz="0" w:space="0" w:color="auto"/>
                <w:right w:val="none" w:sz="0" w:space="0" w:color="auto"/>
              </w:divBdr>
            </w:div>
            <w:div w:id="1057170278">
              <w:marLeft w:val="0"/>
              <w:marRight w:val="0"/>
              <w:marTop w:val="0"/>
              <w:marBottom w:val="0"/>
              <w:divBdr>
                <w:top w:val="none" w:sz="0" w:space="0" w:color="auto"/>
                <w:left w:val="none" w:sz="0" w:space="0" w:color="auto"/>
                <w:bottom w:val="none" w:sz="0" w:space="0" w:color="auto"/>
                <w:right w:val="none" w:sz="0" w:space="0" w:color="auto"/>
              </w:divBdr>
            </w:div>
            <w:div w:id="355546211">
              <w:marLeft w:val="0"/>
              <w:marRight w:val="0"/>
              <w:marTop w:val="0"/>
              <w:marBottom w:val="0"/>
              <w:divBdr>
                <w:top w:val="none" w:sz="0" w:space="0" w:color="auto"/>
                <w:left w:val="none" w:sz="0" w:space="0" w:color="auto"/>
                <w:bottom w:val="none" w:sz="0" w:space="0" w:color="auto"/>
                <w:right w:val="none" w:sz="0" w:space="0" w:color="auto"/>
              </w:divBdr>
            </w:div>
            <w:div w:id="1462305852">
              <w:marLeft w:val="0"/>
              <w:marRight w:val="0"/>
              <w:marTop w:val="0"/>
              <w:marBottom w:val="0"/>
              <w:divBdr>
                <w:top w:val="none" w:sz="0" w:space="0" w:color="auto"/>
                <w:left w:val="none" w:sz="0" w:space="0" w:color="auto"/>
                <w:bottom w:val="none" w:sz="0" w:space="0" w:color="auto"/>
                <w:right w:val="none" w:sz="0" w:space="0" w:color="auto"/>
              </w:divBdr>
            </w:div>
            <w:div w:id="12075411">
              <w:marLeft w:val="0"/>
              <w:marRight w:val="0"/>
              <w:marTop w:val="0"/>
              <w:marBottom w:val="0"/>
              <w:divBdr>
                <w:top w:val="none" w:sz="0" w:space="0" w:color="auto"/>
                <w:left w:val="none" w:sz="0" w:space="0" w:color="auto"/>
                <w:bottom w:val="none" w:sz="0" w:space="0" w:color="auto"/>
                <w:right w:val="none" w:sz="0" w:space="0" w:color="auto"/>
              </w:divBdr>
            </w:div>
            <w:div w:id="1188711143">
              <w:marLeft w:val="0"/>
              <w:marRight w:val="0"/>
              <w:marTop w:val="0"/>
              <w:marBottom w:val="0"/>
              <w:divBdr>
                <w:top w:val="none" w:sz="0" w:space="0" w:color="auto"/>
                <w:left w:val="none" w:sz="0" w:space="0" w:color="auto"/>
                <w:bottom w:val="none" w:sz="0" w:space="0" w:color="auto"/>
                <w:right w:val="none" w:sz="0" w:space="0" w:color="auto"/>
              </w:divBdr>
            </w:div>
            <w:div w:id="197091520">
              <w:marLeft w:val="0"/>
              <w:marRight w:val="0"/>
              <w:marTop w:val="0"/>
              <w:marBottom w:val="0"/>
              <w:divBdr>
                <w:top w:val="none" w:sz="0" w:space="0" w:color="auto"/>
                <w:left w:val="none" w:sz="0" w:space="0" w:color="auto"/>
                <w:bottom w:val="none" w:sz="0" w:space="0" w:color="auto"/>
                <w:right w:val="none" w:sz="0" w:space="0" w:color="auto"/>
              </w:divBdr>
            </w:div>
            <w:div w:id="1198394890">
              <w:marLeft w:val="0"/>
              <w:marRight w:val="0"/>
              <w:marTop w:val="0"/>
              <w:marBottom w:val="0"/>
              <w:divBdr>
                <w:top w:val="none" w:sz="0" w:space="0" w:color="auto"/>
                <w:left w:val="none" w:sz="0" w:space="0" w:color="auto"/>
                <w:bottom w:val="none" w:sz="0" w:space="0" w:color="auto"/>
                <w:right w:val="none" w:sz="0" w:space="0" w:color="auto"/>
              </w:divBdr>
            </w:div>
            <w:div w:id="490487893">
              <w:marLeft w:val="0"/>
              <w:marRight w:val="0"/>
              <w:marTop w:val="0"/>
              <w:marBottom w:val="0"/>
              <w:divBdr>
                <w:top w:val="none" w:sz="0" w:space="0" w:color="auto"/>
                <w:left w:val="none" w:sz="0" w:space="0" w:color="auto"/>
                <w:bottom w:val="none" w:sz="0" w:space="0" w:color="auto"/>
                <w:right w:val="none" w:sz="0" w:space="0" w:color="auto"/>
              </w:divBdr>
            </w:div>
            <w:div w:id="142160896">
              <w:marLeft w:val="0"/>
              <w:marRight w:val="0"/>
              <w:marTop w:val="0"/>
              <w:marBottom w:val="0"/>
              <w:divBdr>
                <w:top w:val="none" w:sz="0" w:space="0" w:color="auto"/>
                <w:left w:val="none" w:sz="0" w:space="0" w:color="auto"/>
                <w:bottom w:val="none" w:sz="0" w:space="0" w:color="auto"/>
                <w:right w:val="none" w:sz="0" w:space="0" w:color="auto"/>
              </w:divBdr>
            </w:div>
            <w:div w:id="33506841">
              <w:marLeft w:val="0"/>
              <w:marRight w:val="0"/>
              <w:marTop w:val="0"/>
              <w:marBottom w:val="0"/>
              <w:divBdr>
                <w:top w:val="none" w:sz="0" w:space="0" w:color="auto"/>
                <w:left w:val="none" w:sz="0" w:space="0" w:color="auto"/>
                <w:bottom w:val="none" w:sz="0" w:space="0" w:color="auto"/>
                <w:right w:val="none" w:sz="0" w:space="0" w:color="auto"/>
              </w:divBdr>
            </w:div>
            <w:div w:id="1392969593">
              <w:marLeft w:val="0"/>
              <w:marRight w:val="0"/>
              <w:marTop w:val="0"/>
              <w:marBottom w:val="0"/>
              <w:divBdr>
                <w:top w:val="none" w:sz="0" w:space="0" w:color="auto"/>
                <w:left w:val="none" w:sz="0" w:space="0" w:color="auto"/>
                <w:bottom w:val="none" w:sz="0" w:space="0" w:color="auto"/>
                <w:right w:val="none" w:sz="0" w:space="0" w:color="auto"/>
              </w:divBdr>
            </w:div>
            <w:div w:id="704713115">
              <w:marLeft w:val="0"/>
              <w:marRight w:val="0"/>
              <w:marTop w:val="0"/>
              <w:marBottom w:val="0"/>
              <w:divBdr>
                <w:top w:val="none" w:sz="0" w:space="0" w:color="auto"/>
                <w:left w:val="none" w:sz="0" w:space="0" w:color="auto"/>
                <w:bottom w:val="none" w:sz="0" w:space="0" w:color="auto"/>
                <w:right w:val="none" w:sz="0" w:space="0" w:color="auto"/>
              </w:divBdr>
            </w:div>
            <w:div w:id="100340769">
              <w:marLeft w:val="0"/>
              <w:marRight w:val="0"/>
              <w:marTop w:val="0"/>
              <w:marBottom w:val="0"/>
              <w:divBdr>
                <w:top w:val="none" w:sz="0" w:space="0" w:color="auto"/>
                <w:left w:val="none" w:sz="0" w:space="0" w:color="auto"/>
                <w:bottom w:val="none" w:sz="0" w:space="0" w:color="auto"/>
                <w:right w:val="none" w:sz="0" w:space="0" w:color="auto"/>
              </w:divBdr>
            </w:div>
            <w:div w:id="1118328956">
              <w:marLeft w:val="0"/>
              <w:marRight w:val="0"/>
              <w:marTop w:val="0"/>
              <w:marBottom w:val="0"/>
              <w:divBdr>
                <w:top w:val="none" w:sz="0" w:space="0" w:color="auto"/>
                <w:left w:val="none" w:sz="0" w:space="0" w:color="auto"/>
                <w:bottom w:val="none" w:sz="0" w:space="0" w:color="auto"/>
                <w:right w:val="none" w:sz="0" w:space="0" w:color="auto"/>
              </w:divBdr>
            </w:div>
            <w:div w:id="653221526">
              <w:marLeft w:val="0"/>
              <w:marRight w:val="0"/>
              <w:marTop w:val="0"/>
              <w:marBottom w:val="0"/>
              <w:divBdr>
                <w:top w:val="none" w:sz="0" w:space="0" w:color="auto"/>
                <w:left w:val="none" w:sz="0" w:space="0" w:color="auto"/>
                <w:bottom w:val="none" w:sz="0" w:space="0" w:color="auto"/>
                <w:right w:val="none" w:sz="0" w:space="0" w:color="auto"/>
              </w:divBdr>
            </w:div>
            <w:div w:id="1197038381">
              <w:marLeft w:val="0"/>
              <w:marRight w:val="0"/>
              <w:marTop w:val="0"/>
              <w:marBottom w:val="0"/>
              <w:divBdr>
                <w:top w:val="none" w:sz="0" w:space="0" w:color="auto"/>
                <w:left w:val="none" w:sz="0" w:space="0" w:color="auto"/>
                <w:bottom w:val="none" w:sz="0" w:space="0" w:color="auto"/>
                <w:right w:val="none" w:sz="0" w:space="0" w:color="auto"/>
              </w:divBdr>
            </w:div>
            <w:div w:id="1764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476</TotalTime>
  <Pages>23</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Yahya</dc:creator>
  <cp:keywords/>
  <dc:description/>
  <cp:lastModifiedBy>Mohammed Salah</cp:lastModifiedBy>
  <cp:revision>27</cp:revision>
  <dcterms:created xsi:type="dcterms:W3CDTF">2018-04-15T18:27:00Z</dcterms:created>
  <dcterms:modified xsi:type="dcterms:W3CDTF">2018-04-17T15:01:00Z</dcterms:modified>
</cp:coreProperties>
</file>